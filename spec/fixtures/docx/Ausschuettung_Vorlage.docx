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HQCapitalEinfacheTabelle"/>
        <w:tblpPr w:vertAnchor="page" w:horzAnchor="page" w:tblpX="1419" w:tblpY="2740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id w:val="549197982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9A03A3" w14:paraId="30DE3BB1" w14:textId="77777777" w:rsidTr="007D5CC0">
            <w:trPr>
              <w:trHeight w:hRule="exact" w:val="227"/>
            </w:trPr>
            <w:sdt>
              <w:sdtPr>
                <w:id w:val="-653920406"/>
                <w:placeholder>
                  <w:docPart w:val="2DB755D50C6B498880B1D5668299DD97"/>
                </w:placeholder>
                <w:text/>
              </w:sdtPr>
              <w:sdtEndPr>
                <w:rPr>
                  <w:rFonts w:ascii="HelveticaNeueLTCom-Lt" w:hAnsi="HelveticaNeueLTCom-Lt" w:cs="HelveticaNeueLTCom-Lt"/>
                  <w:szCs w:val="13"/>
                  <w:lang w:val="en-US"/>
                </w:rPr>
              </w:sdtEndPr>
              <w:sdtContent>
                <w:tc>
                  <w:tcPr>
                    <w:tcW w:w="4535" w:type="dxa"/>
                  </w:tcPr>
                  <w:p w14:paraId="1AAE6ED2" w14:textId="77777777" w:rsidR="007D5CC0" w:rsidRPr="001A4B08" w:rsidRDefault="00002B5D" w:rsidP="00827646">
                    <w:pPr>
                      <w:pStyle w:val="Absenderzeile"/>
                      <w:rPr>
                        <w:lang w:val="en-US"/>
                      </w:rPr>
                    </w:pPr>
                    <w:r w:rsidRPr="00002B5D">
                      <w:rPr>
                        <w:lang w:val="en-US"/>
                      </w:rPr>
                      <w:t xml:space="preserve">HQ Asset Servicing GmbH, Am </w:t>
                    </w:r>
                    <w:proofErr w:type="spellStart"/>
                    <w:r w:rsidRPr="00002B5D">
                      <w:rPr>
                        <w:lang w:val="en-US"/>
                      </w:rPr>
                      <w:t>Pilgerrain</w:t>
                    </w:r>
                    <w:proofErr w:type="spellEnd"/>
                    <w:r w:rsidRPr="00002B5D">
                      <w:rPr>
                        <w:lang w:val="en-US"/>
                      </w:rPr>
                      <w:t xml:space="preserve"> 17, 61352 Bad Homburg</w:t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rightFromText="5670" w:bottomFromText="629" w:vertAnchor="page" w:horzAnchor="page" w:tblpX="1419" w:tblpY="2989"/>
        <w:tblW w:w="0" w:type="auto"/>
        <w:tblLayout w:type="fixed"/>
        <w:tblLook w:val="04A0" w:firstRow="1" w:lastRow="0" w:firstColumn="1" w:lastColumn="0" w:noHBand="0" w:noVBand="1"/>
      </w:tblPr>
      <w:tblGrid>
        <w:gridCol w:w="4535"/>
      </w:tblGrid>
      <w:sdt>
        <w:sdtPr>
          <w:rPr>
            <w:lang w:val="en-US"/>
          </w:rPr>
          <w:id w:val="102928199"/>
          <w:lock w:val="sdtContentLocked"/>
          <w:placeholder>
            <w:docPart w:val="4B2C4C6ECD77417589129272909E2304"/>
          </w:placeholder>
        </w:sdtPr>
        <w:sdtEndPr/>
        <w:sdtContent>
          <w:tr w:rsidR="007D5CC0" w:rsidRPr="009A03A3" w14:paraId="21C425E1" w14:textId="77777777" w:rsidTr="004559E0">
            <w:trPr>
              <w:trHeight w:hRule="exact" w:val="1984"/>
            </w:trPr>
            <w:sdt>
              <w:sdtPr>
                <w:rPr>
                  <w:lang w:val="en-US"/>
                </w:rPr>
                <w:id w:val="173900"/>
                <w:placeholder>
                  <w:docPart w:val="3A3EE0FE00AD46D5B92E600267E7F605"/>
                </w:placeholder>
              </w:sdtPr>
              <w:sdtEndPr/>
              <w:sdtContent>
                <w:bookmarkStart w:id="0" w:name="_GoBack" w:displacedByCustomXml="prev"/>
                <w:bookmarkEnd w:id="0" w:displacedByCustomXml="prev"/>
                <w:tc>
                  <w:tcPr>
                    <w:tcW w:w="4535" w:type="dxa"/>
                  </w:tcPr>
                  <w:p w14:paraId="5AC712C8" w14:textId="31FBBBE8" w:rsidR="009A03A3" w:rsidRPr="007D0802" w:rsidRDefault="009A03A3" w:rsidP="009A03A3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investor.confidential:if(present?) \* MERGEFORMAT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«investor.confidential:if(present?)»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222874A0" w14:textId="77777777" w:rsidR="009A03A3" w:rsidRPr="009A03A3" w:rsidRDefault="009A03A3" w:rsidP="009A03A3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MERGEFIELD =investor.confidential \* MERGEFORMAT </w:instrText>
                    </w:r>
                    <w:r w:rsidRPr="007D0802">
                      <w:rPr>
                        <w:b/>
                        <w:bCs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«=investor.confidential»</w:t>
                    </w:r>
                    <w:r w:rsidRPr="007D0802">
                      <w:rPr>
                        <w:b/>
                        <w:bCs/>
                      </w:rPr>
                      <w:fldChar w:fldCharType="end"/>
                    </w:r>
                  </w:p>
                  <w:p w14:paraId="6736C127" w14:textId="0CEB17C6" w:rsidR="00122977" w:rsidRPr="009A03A3" w:rsidRDefault="009A03A3" w:rsidP="00122977">
                    <w:pPr>
                      <w:pStyle w:val="Empfnger"/>
                      <w:rPr>
                        <w:b/>
                        <w:bCs/>
                        <w:lang w:val="en-US"/>
                      </w:rPr>
                    </w:pPr>
                    <w:r w:rsidRPr="007D0802">
                      <w:rPr>
                        <w:b/>
                        <w:bCs/>
                        <w:lang w:val="en-US"/>
                      </w:rPr>
                      <w:fldChar w:fldCharType="begin"/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9A03A3">
                      <w:rPr>
                        <w:b/>
                        <w:bCs/>
                        <w:lang w:val="en-US"/>
                      </w:rPr>
                      <w:instrText>MERGEFIELD investor.confidential:endIf \* MERGEFORMAT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instrText xml:space="preserve"> </w:instrTex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separate"/>
                    </w:r>
                    <w:r w:rsidRPr="007D0802">
                      <w:rPr>
                        <w:b/>
                        <w:bCs/>
                        <w:noProof/>
                        <w:lang w:val="en-US"/>
                      </w:rPr>
                      <w:t>«investor.confidential:endIf»</w:t>
                    </w:r>
                    <w:r w:rsidRPr="007D0802">
                      <w:rPr>
                        <w:b/>
                        <w:bCs/>
                        <w:lang w:val="en-US"/>
                      </w:rPr>
                      <w:fldChar w:fldCharType="end"/>
                    </w:r>
                  </w:p>
                  <w:p w14:paraId="01D349D5" w14:textId="3A9CD574" w:rsidR="004559E0" w:rsidRPr="00122977" w:rsidRDefault="00122977" w:rsidP="00122977">
                    <w:pPr>
                      <w:pStyle w:val="Empfnger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B778EA">
                      <w:rPr>
                        <w:lang w:val="en-US"/>
                      </w:rPr>
                      <w:instrText xml:space="preserve"> MERGEFIELD =</w:instrText>
                    </w:r>
                    <w:r>
                      <w:rPr>
                        <w:lang w:val="en-US"/>
                      </w:rPr>
                      <w:instrText>investor.contact_address.full_address</w:instrText>
                    </w:r>
                    <w:r w:rsidRPr="00B778EA">
                      <w:rPr>
                        <w:lang w:val="en-US"/>
                      </w:rPr>
                      <w:instrText xml:space="preserve">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«=investor.contact_address.full_address»</w:t>
                    </w:r>
                    <w:r>
                      <w:fldChar w:fldCharType="end"/>
                    </w:r>
                  </w:p>
                </w:tc>
              </w:sdtContent>
            </w:sdt>
          </w:tr>
        </w:sdtContent>
      </w:sdt>
    </w:tbl>
    <w:tbl>
      <w:tblPr>
        <w:tblStyle w:val="HQCapitalEinfacheTabelle"/>
        <w:tblpPr w:vertAnchor="page" w:horzAnchor="page" w:tblpX="8166" w:tblpY="528"/>
        <w:tblW w:w="0" w:type="auto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288"/>
      </w:tblGrid>
      <w:sdt>
        <w:sdtPr>
          <w:rPr>
            <w:rFonts w:asciiTheme="minorHAnsi" w:hAnsiTheme="minorHAnsi"/>
            <w:sz w:val="21"/>
            <w:szCs w:val="21"/>
          </w:rPr>
          <w:id w:val="1637834849"/>
          <w:lock w:val="sdtContentLocked"/>
          <w:placeholder>
            <w:docPart w:val="4B2C4C6ECD77417589129272909E2304"/>
          </w:placeholder>
        </w:sdtPr>
        <w:sdtEndPr/>
        <w:sdtContent>
          <w:sdt>
            <w:sdtPr>
              <w:rPr>
                <w:rFonts w:asciiTheme="minorHAnsi" w:hAnsiTheme="minorHAnsi"/>
                <w:sz w:val="21"/>
                <w:szCs w:val="21"/>
              </w:rPr>
              <w:id w:val="1654635778"/>
              <w:placeholder>
                <w:docPart w:val="5033F5D9EA0146D186D76FE8EF5D7C63"/>
              </w:placeholder>
            </w:sdtPr>
            <w:sdtEndPr/>
            <w:sdtContent>
              <w:tr w:rsidR="007D5CC0" w:rsidRPr="002303B3" w14:paraId="62942D75" w14:textId="77777777" w:rsidTr="002303B3">
                <w:trPr>
                  <w:trHeight w:hRule="exact" w:val="5443"/>
                </w:trPr>
                <w:tc>
                  <w:tcPr>
                    <w:tcW w:w="3288" w:type="dxa"/>
                    <w:shd w:val="clear" w:color="auto" w:fill="FFFFFF" w:themeFill="background1"/>
                  </w:tcPr>
                  <w:p w14:paraId="7CEDF6BD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>HQ Asset Servicing GmbH</w:t>
                    </w:r>
                  </w:p>
                  <w:p w14:paraId="501FA4E0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Am </w:t>
                    </w:r>
                    <w:proofErr w:type="spellStart"/>
                    <w:r w:rsidRPr="002303B3">
                      <w:rPr>
                        <w:lang w:val="en-US"/>
                      </w:rPr>
                      <w:t>Pilgerrain</w:t>
                    </w:r>
                    <w:proofErr w:type="spellEnd"/>
                    <w:r w:rsidRPr="002303B3">
                      <w:rPr>
                        <w:lang w:val="en-US"/>
                      </w:rPr>
                      <w:t xml:space="preserve"> 17</w:t>
                    </w:r>
                  </w:p>
                  <w:p w14:paraId="6904F4B9" w14:textId="77777777" w:rsidR="002303B3" w:rsidRPr="002303B3" w:rsidRDefault="002303B3" w:rsidP="002303B3">
                    <w:pPr>
                      <w:pStyle w:val="Infoblock"/>
                      <w:rPr>
                        <w:lang w:val="en-US"/>
                      </w:rPr>
                    </w:pPr>
                    <w:r w:rsidRPr="002303B3">
                      <w:rPr>
                        <w:lang w:val="en-US"/>
                      </w:rPr>
                      <w:t xml:space="preserve">61352 Bad Homburg </w:t>
                    </w:r>
                  </w:p>
                  <w:p w14:paraId="7E2D44C1" w14:textId="77777777" w:rsidR="002303B3" w:rsidRPr="002303B3" w:rsidRDefault="002303B3" w:rsidP="002303B3">
                    <w:pPr>
                      <w:pStyle w:val="Infoblock"/>
                    </w:pPr>
                    <w:r w:rsidRPr="002303B3">
                      <w:t>Deutschland</w:t>
                    </w:r>
                  </w:p>
                  <w:p w14:paraId="29B3A15E" w14:textId="77777777" w:rsidR="002303B3" w:rsidRPr="002303B3" w:rsidRDefault="002303B3" w:rsidP="002303B3">
                    <w:pPr>
                      <w:pStyle w:val="Infoblock"/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1312906795"/>
                      <w:placeholder>
                        <w:docPart w:val="DEA34BA439354A88802A0B329A00E125"/>
                      </w:placeholder>
                      <w:text w:multiLine="1"/>
                    </w:sdtPr>
                    <w:sdtEndPr/>
                    <w:sdtContent>
                      <w:p w14:paraId="6B42535C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 Müller</w:t>
                        </w:r>
                      </w:p>
                    </w:sdtContent>
                  </w:sdt>
                  <w:p w14:paraId="6A84E3CF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r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820</w:t>
                    </w:r>
                  </w:p>
                  <w:p w14:paraId="072471EA" w14:textId="77777777" w:rsidR="001A4B08" w:rsidRDefault="009A03A3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725945727"/>
                        <w:placeholder>
                          <w:docPart w:val="278A5E1C0EDC4187BFFC3DE13F8FCCF5"/>
                        </w:placeholder>
                        <w:text w:multiLine="1"/>
                      </w:sdtPr>
                      <w:sdtEndPr/>
                      <w:sdtContent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thomas.mueller</w:t>
                        </w:r>
                        <w:proofErr w:type="gramEnd"/>
                      </w:sdtContent>
                    </w:sdt>
                    <w:r w:rsidR="001A4B08" w:rsidRPr="001A4B08">
                      <w:rPr>
                        <w:rFonts w:asciiTheme="majorHAnsi" w:hAnsiTheme="majorHAnsi"/>
                        <w:sz w:val="16"/>
                        <w:szCs w:val="13"/>
                      </w:rPr>
                      <w:t>@</w:t>
                    </w:r>
                    <w:r w:rsidR="002303B3" w:rsidRPr="002303B3">
                      <w:rPr>
                        <w:rFonts w:asciiTheme="majorHAnsi" w:hAnsiTheme="majorHAnsi"/>
                        <w:sz w:val="16"/>
                        <w:szCs w:val="13"/>
                      </w:rPr>
                      <w:t>hqassetservicing.com</w:t>
                    </w:r>
                  </w:p>
                  <w:p w14:paraId="1C32DF33" w14:textId="77777777" w:rsidR="001A4B08" w:rsidRPr="001A4B08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</w:rPr>
                    </w:pPr>
                  </w:p>
                  <w:sdt>
                    <w:sdtPr>
                      <w:rPr>
                        <w:rFonts w:asciiTheme="majorHAnsi" w:hAnsiTheme="majorHAnsi"/>
                        <w:sz w:val="16"/>
                        <w:szCs w:val="13"/>
                      </w:rPr>
                      <w:id w:val="-645116853"/>
                      <w:placeholder>
                        <w:docPart w:val="72E62430E61245E2936F11A911F9BC49"/>
                      </w:placeholder>
                      <w:text w:multiLine="1"/>
                    </w:sdtPr>
                    <w:sdtEndPr/>
                    <w:sdtContent>
                      <w:p w14:paraId="66A95C0D" w14:textId="77777777" w:rsidR="001A4B08" w:rsidRPr="001A4B08" w:rsidRDefault="00002B5D" w:rsidP="002303B3">
                        <w:pPr>
                          <w:tabs>
                            <w:tab w:val="left" w:pos="170"/>
                          </w:tabs>
                          <w:spacing w:line="200" w:lineRule="exact"/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</w:pPr>
                        <w:r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 Butz</w:t>
                        </w:r>
                      </w:p>
                    </w:sdtContent>
                  </w:sdt>
                  <w:p w14:paraId="0A3D453A" w14:textId="77777777" w:rsidR="001A4B08" w:rsidRPr="002303B3" w:rsidRDefault="001A4B08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r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 xml:space="preserve">T +49 6172 402 </w:t>
                    </w:r>
                    <w:r w:rsidR="00791823">
                      <w:rPr>
                        <w:rFonts w:asciiTheme="majorHAnsi" w:hAnsiTheme="majorHAnsi"/>
                        <w:sz w:val="16"/>
                        <w:szCs w:val="13"/>
                      </w:rPr>
                      <w:t>864</w:t>
                    </w:r>
                  </w:p>
                  <w:p w14:paraId="6B958820" w14:textId="77777777" w:rsidR="00FB0CC4" w:rsidRPr="002303B3" w:rsidRDefault="009A03A3" w:rsidP="002303B3">
                    <w:pPr>
                      <w:tabs>
                        <w:tab w:val="left" w:pos="170"/>
                      </w:tabs>
                      <w:spacing w:line="200" w:lineRule="exact"/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</w:pPr>
                    <w:sdt>
                      <w:sdtPr>
                        <w:rPr>
                          <w:rFonts w:asciiTheme="majorHAnsi" w:hAnsiTheme="majorHAnsi"/>
                          <w:sz w:val="16"/>
                          <w:szCs w:val="13"/>
                        </w:rPr>
                        <w:id w:val="1567143074"/>
                        <w:placeholder>
                          <w:docPart w:val="F15CDC7D4544418F91997F76FC2E84E0"/>
                        </w:placeholder>
                        <w:text w:multiLine="1"/>
                      </w:sdtPr>
                      <w:sdtEndPr/>
                      <w:sdtContent>
                        <w:proofErr w:type="spellStart"/>
                        <w:proofErr w:type="gramStart"/>
                        <w:r w:rsidR="00002B5D">
                          <w:rPr>
                            <w:rFonts w:asciiTheme="majorHAnsi" w:hAnsiTheme="majorHAnsi"/>
                            <w:sz w:val="16"/>
                            <w:szCs w:val="13"/>
                          </w:rPr>
                          <w:t>jochen.butz</w:t>
                        </w:r>
                        <w:proofErr w:type="spellEnd"/>
                        <w:proofErr w:type="gramEnd"/>
                      </w:sdtContent>
                    </w:sdt>
                    <w:r w:rsidR="001A4B08" w:rsidRPr="002303B3">
                      <w:rPr>
                        <w:rFonts w:asciiTheme="majorHAnsi" w:hAnsiTheme="majorHAnsi"/>
                        <w:sz w:val="16"/>
                        <w:szCs w:val="13"/>
                        <w:lang w:val="fr-FR"/>
                      </w:rPr>
                      <w:t>@</w:t>
                    </w:r>
                    <w:r w:rsidR="005E2442">
                      <w:rPr>
                        <w:rFonts w:asciiTheme="majorHAnsi" w:hAnsiTheme="majorHAnsi"/>
                        <w:sz w:val="16"/>
                        <w:szCs w:val="13"/>
                      </w:rPr>
                      <w:t>hqtrust.de</w:t>
                    </w:r>
                  </w:p>
                </w:tc>
              </w:tr>
            </w:sdtContent>
          </w:sdt>
        </w:sdtContent>
      </w:sdt>
    </w:tbl>
    <w:p w14:paraId="17FAD1FB" w14:textId="77777777" w:rsidR="00712C28" w:rsidRPr="00557C65" w:rsidRDefault="00712C28" w:rsidP="00712C28">
      <w:pPr>
        <w:pStyle w:val="Datum"/>
        <w:rPr>
          <w:lang w:val="en-US"/>
        </w:rPr>
      </w:pPr>
      <w:r>
        <w:fldChar w:fldCharType="begin"/>
      </w:r>
      <w:r w:rsidRPr="00557C65">
        <w:rPr>
          <w:lang w:val="en-US"/>
        </w:rPr>
        <w:instrText xml:space="preserve"> MERGEFIELD =current_date \* MERGEFORMAT </w:instrText>
      </w:r>
      <w:r>
        <w:fldChar w:fldCharType="separate"/>
      </w:r>
      <w:r w:rsidRPr="00557C65">
        <w:rPr>
          <w:noProof/>
          <w:lang w:val="en-US"/>
        </w:rPr>
        <w:t>«=current_date»</w:t>
      </w:r>
      <w:r>
        <w:rPr>
          <w:noProof/>
        </w:rPr>
        <w:fldChar w:fldCharType="end"/>
      </w:r>
    </w:p>
    <w:p w14:paraId="0C56587D" w14:textId="77777777" w:rsidR="00712C28" w:rsidRDefault="00712C28" w:rsidP="00712C28">
      <w:pPr>
        <w:pStyle w:val="Betreff"/>
        <w:rPr>
          <w:noProof/>
        </w:rPr>
      </w:pPr>
      <w:r>
        <w:fldChar w:fldCharType="begin"/>
      </w:r>
      <w:r w:rsidRPr="00557C65">
        <w:rPr>
          <w:lang w:val="en-US"/>
        </w:rPr>
        <w:instrText xml:space="preserve"> MERGEFIELD =investor.primary_owner.full_name \* MERGEFORMAT </w:instrText>
      </w:r>
      <w:r>
        <w:fldChar w:fldCharType="separate"/>
      </w:r>
      <w:r w:rsidRPr="00557C65">
        <w:rPr>
          <w:noProof/>
          <w:lang w:val="en-US"/>
        </w:rPr>
        <w:t>«=investor.primary_owner.full_name»</w:t>
      </w:r>
      <w:r>
        <w:fldChar w:fldCharType="end"/>
      </w:r>
      <w:r w:rsidRPr="00557C65">
        <w:rPr>
          <w:lang w:val="en-US"/>
        </w:rPr>
        <w:br/>
      </w:r>
      <w:proofErr w:type="spellStart"/>
      <w:r w:rsidRPr="00557C65">
        <w:rPr>
          <w:lang w:val="en-US"/>
        </w:rPr>
        <w:t>Ihre</w:t>
      </w:r>
      <w:proofErr w:type="spellEnd"/>
      <w:r w:rsidRPr="00557C65">
        <w:rPr>
          <w:lang w:val="en-US"/>
        </w:rPr>
        <w:t xml:space="preserve"> </w:t>
      </w:r>
      <w:proofErr w:type="spellStart"/>
      <w:r w:rsidRPr="00557C65">
        <w:rPr>
          <w:lang w:val="en-US"/>
        </w:rPr>
        <w:t>Beteiligung</w:t>
      </w:r>
      <w:proofErr w:type="spellEnd"/>
      <w:r w:rsidRPr="00557C65">
        <w:rPr>
          <w:lang w:val="en-US"/>
        </w:rPr>
        <w:t xml:space="preserve"> an </w:t>
      </w:r>
      <w:r>
        <w:fldChar w:fldCharType="begin"/>
      </w:r>
      <w:r w:rsidRPr="00557C65">
        <w:rPr>
          <w:lang w:val="en-US"/>
        </w:rPr>
        <w:instrText xml:space="preserve"> MERGEFIELD fund.company:if(present?) \* MERGEFORMAT </w:instrText>
      </w:r>
      <w:r>
        <w:fldChar w:fldCharType="separate"/>
      </w:r>
      <w:r w:rsidRPr="00557C65">
        <w:rPr>
          <w:noProof/>
          <w:lang w:val="en-US"/>
        </w:rPr>
        <w:t>«fund.company:if(present?)»</w:t>
      </w:r>
      <w:r>
        <w:fldChar w:fldCharType="end"/>
      </w:r>
      <w:r>
        <w:fldChar w:fldCharType="begin"/>
      </w:r>
      <w:r w:rsidRPr="00557C65">
        <w:rPr>
          <w:lang w:val="en-US"/>
        </w:rPr>
        <w:instrText xml:space="preserve"> MERGEFIELD =fund.company \* MERGEFORMAT </w:instrText>
      </w:r>
      <w:r>
        <w:fldChar w:fldCharType="separate"/>
      </w:r>
      <w:r w:rsidRPr="00712C28">
        <w:rPr>
          <w:noProof/>
        </w:rPr>
        <w:t>«=fund.company»</w:t>
      </w:r>
      <w:r>
        <w:rPr>
          <w:noProof/>
        </w:rPr>
        <w:fldChar w:fldCharType="end"/>
      </w:r>
      <w:r w:rsidRPr="00712C28">
        <w:t xml:space="preserve"> über </w:t>
      </w:r>
      <w:r>
        <w:fldChar w:fldCharType="begin"/>
      </w:r>
      <w:r w:rsidRPr="00712C28">
        <w:instrText xml:space="preserve"> MERGEFIELD =fund.name \* MERGEFORMAT </w:instrText>
      </w:r>
      <w:r>
        <w:fldChar w:fldCharType="separate"/>
      </w:r>
      <w:r w:rsidRPr="00712C28">
        <w:rPr>
          <w:noProof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712C28">
        <w:instrText xml:space="preserve"> MERGEFIELD fund.company:else \* MERGEFORMAT </w:instrText>
      </w:r>
      <w:r>
        <w:fldChar w:fldCharType="separate"/>
      </w:r>
      <w:r w:rsidRPr="00712C28">
        <w:rPr>
          <w:noProof/>
        </w:rPr>
        <w:t>«fund.company:else»</w:t>
      </w:r>
      <w:r>
        <w:fldChar w:fldCharType="end"/>
      </w:r>
      <w:r>
        <w:fldChar w:fldCharType="begin"/>
      </w:r>
      <w:r w:rsidRPr="00712C28">
        <w:instrText xml:space="preserve"> MERGEFIELD =fund.name \* MERGEFORMAT </w:instrText>
      </w:r>
      <w:r>
        <w:fldChar w:fldCharType="separate"/>
      </w:r>
      <w:r w:rsidRPr="00712C28">
        <w:rPr>
          <w:noProof/>
        </w:rPr>
        <w:t>«=fund.name»</w:t>
      </w:r>
      <w:r>
        <w:rPr>
          <w:noProof/>
        </w:rPr>
        <w:fldChar w:fldCharType="end"/>
      </w:r>
      <w:r>
        <w:fldChar w:fldCharType="begin"/>
      </w:r>
      <w:r w:rsidRPr="00712C28">
        <w:instrText xml:space="preserve"> MERGEFIELD fund.company:endIf \* MERGEFORMAT </w:instrText>
      </w:r>
      <w:r>
        <w:fldChar w:fldCharType="separate"/>
      </w:r>
      <w:r w:rsidRPr="00712C28">
        <w:rPr>
          <w:noProof/>
        </w:rPr>
        <w:t>«fund.company:endIf»</w:t>
      </w:r>
      <w:r>
        <w:rPr>
          <w:noProof/>
        </w:rPr>
        <w:fldChar w:fldCharType="end"/>
      </w:r>
      <w:r w:rsidRPr="00712C28">
        <w:br/>
      </w:r>
      <w:r>
        <w:t xml:space="preserve">Ihr Zeichnungsbetrag: </w:t>
      </w:r>
      <w:r w:rsidR="009A03A3">
        <w:fldChar w:fldCharType="begin"/>
      </w:r>
      <w:r w:rsidR="009A03A3">
        <w:instrText xml:space="preserve"> MERGEFIELD =investor.amount_total \* MERGEFORMAT </w:instrText>
      </w:r>
      <w:r w:rsidR="009A03A3">
        <w:fldChar w:fldCharType="separate"/>
      </w:r>
      <w:r>
        <w:rPr>
          <w:noProof/>
        </w:rPr>
        <w:t>«=investor.amount_total»</w:t>
      </w:r>
      <w:r w:rsidR="009A03A3">
        <w:rPr>
          <w:noProof/>
        </w:rPr>
        <w:fldChar w:fldCharType="end"/>
      </w:r>
    </w:p>
    <w:p w14:paraId="678D5FC4" w14:textId="77777777" w:rsidR="00712C28" w:rsidRPr="003E0733" w:rsidRDefault="00712C28" w:rsidP="00712C28">
      <w:pPr>
        <w:pStyle w:val="Betreff"/>
        <w:rPr>
          <w:lang w:val="en-US"/>
        </w:rPr>
      </w:pPr>
      <w:r>
        <w:rPr>
          <w:noProof/>
        </w:rPr>
        <w:fldChar w:fldCharType="begin"/>
      </w:r>
      <w:r w:rsidRPr="00A60CF8">
        <w:rPr>
          <w:noProof/>
          <w:lang w:val="en-US"/>
        </w:rPr>
        <w:instrText xml:space="preserve"> MERGEFIELD =fund_cashflow.number \* MERGEFORMAT </w:instrText>
      </w:r>
      <w:r>
        <w:rPr>
          <w:noProof/>
        </w:rPr>
        <w:fldChar w:fldCharType="separate"/>
      </w:r>
      <w:r w:rsidRPr="00A60CF8">
        <w:rPr>
          <w:noProof/>
          <w:lang w:val="en-US"/>
        </w:rPr>
        <w:t>«=fund_cashflow.number»</w:t>
      </w:r>
      <w:r>
        <w:rPr>
          <w:noProof/>
        </w:rPr>
        <w:fldChar w:fldCharType="end"/>
      </w:r>
      <w:r w:rsidRPr="00A60CF8">
        <w:rPr>
          <w:noProof/>
          <w:lang w:val="en-US"/>
        </w:rPr>
        <w:t>. Cash</w:t>
      </w:r>
      <w:r>
        <w:rPr>
          <w:noProof/>
          <w:lang w:val="en-US"/>
        </w:rPr>
        <w:t xml:space="preserve">flow: Ausschüttung zum </w:t>
      </w:r>
      <w:r>
        <w:rPr>
          <w:noProof/>
          <w:lang w:val="en-US"/>
        </w:rPr>
        <w:fldChar w:fldCharType="begin"/>
      </w:r>
      <w:r>
        <w:rPr>
          <w:noProof/>
          <w:lang w:val="en-US"/>
        </w:rPr>
        <w:instrText xml:space="preserve"> MERGEFIELD =fund_cashflow.valuta_date \* MERGEFORMAT </w:instrText>
      </w:r>
      <w:r>
        <w:rPr>
          <w:noProof/>
          <w:lang w:val="en-US"/>
        </w:rPr>
        <w:fldChar w:fldCharType="separate"/>
      </w:r>
      <w:r>
        <w:rPr>
          <w:noProof/>
          <w:lang w:val="en-US"/>
        </w:rPr>
        <w:t>«=fund_cashflow.valuta_date»</w:t>
      </w:r>
      <w:r>
        <w:rPr>
          <w:noProof/>
          <w:lang w:val="en-US"/>
        </w:rPr>
        <w:fldChar w:fldCharType="end"/>
      </w:r>
    </w:p>
    <w:p w14:paraId="359FD06C" w14:textId="77777777" w:rsidR="00712C28" w:rsidRPr="00A60CF8" w:rsidRDefault="00712C28" w:rsidP="00557C65">
      <w:pPr>
        <w:pStyle w:val="Text"/>
        <w:jc w:val="both"/>
      </w:pPr>
      <w:r>
        <w:rPr>
          <w:lang w:val="en-US"/>
        </w:rPr>
        <w:fldChar w:fldCharType="begin"/>
      </w:r>
      <w:r w:rsidRPr="00A60CF8">
        <w:instrText xml:space="preserve"> MERGEFIELD =investor.formal_salutation \* MERGEFORMAT </w:instrText>
      </w:r>
      <w:r>
        <w:rPr>
          <w:lang w:val="en-US"/>
        </w:rPr>
        <w:fldChar w:fldCharType="separate"/>
      </w:r>
      <w:r w:rsidRPr="00A60CF8">
        <w:rPr>
          <w:noProof/>
        </w:rPr>
        <w:t>«=investor.formal_salutation»</w:t>
      </w:r>
      <w:r>
        <w:rPr>
          <w:lang w:val="en-US"/>
        </w:rPr>
        <w:fldChar w:fldCharType="end"/>
      </w:r>
      <w:r w:rsidRPr="00596362">
        <w:t>,</w:t>
      </w:r>
    </w:p>
    <w:p w14:paraId="4F0BA07E" w14:textId="77777777" w:rsidR="00712C28" w:rsidRPr="00596362" w:rsidRDefault="00712C28" w:rsidP="00557C65">
      <w:pPr>
        <w:pStyle w:val="Text"/>
        <w:jc w:val="both"/>
      </w:pPr>
    </w:p>
    <w:p w14:paraId="0C18D2C6" w14:textId="77777777" w:rsidR="00712C28" w:rsidRDefault="00712C28" w:rsidP="00557C65">
      <w:pPr>
        <w:jc w:val="both"/>
      </w:pPr>
      <w:r w:rsidRPr="00EA57A2">
        <w:t xml:space="preserve">das Management von </w:t>
      </w:r>
      <w:r>
        <w:rPr>
          <w:rFonts w:eastAsia="Times New Roman"/>
          <w:lang w:eastAsia="de-DE"/>
        </w:rPr>
        <w:fldChar w:fldCharType="begin"/>
      </w:r>
      <w:r>
        <w:rPr>
          <w:rFonts w:eastAsia="Times New Roman"/>
          <w:lang w:eastAsia="de-DE"/>
        </w:rPr>
        <w:instrText xml:space="preserve"> MERGEFIELD =fund.name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«=fund.name»</w:t>
      </w:r>
      <w:r>
        <w:rPr>
          <w:rFonts w:eastAsia="Times New Roman"/>
          <w:lang w:eastAsia="de-DE"/>
        </w:rPr>
        <w:fldChar w:fldCharType="end"/>
      </w:r>
      <w:r w:rsidRPr="00EA57A2">
        <w:t xml:space="preserve"> hat uns über eine</w:t>
      </w:r>
      <w:r>
        <w:t xml:space="preserve"> Ausschüttung </w:t>
      </w:r>
      <w:r w:rsidRPr="00EA57A2">
        <w:t>informiert.</w:t>
      </w:r>
      <w:r>
        <w:t xml:space="preserve"> </w:t>
      </w:r>
    </w:p>
    <w:p w14:paraId="2F5AB6F8" w14:textId="77777777" w:rsidR="00712C28" w:rsidRDefault="00712C28" w:rsidP="00557C65">
      <w:pPr>
        <w:jc w:val="both"/>
      </w:pPr>
    </w:p>
    <w:p w14:paraId="462A150C" w14:textId="77777777" w:rsidR="00712C28" w:rsidRPr="003E0733" w:rsidRDefault="00712C28" w:rsidP="00557C65">
      <w:pPr>
        <w:jc w:val="both"/>
      </w:pPr>
      <w:r>
        <w:rPr>
          <w:rFonts w:eastAsia="Times New Roman"/>
          <w:lang w:eastAsia="de-DE"/>
        </w:rPr>
        <w:fldChar w:fldCharType="begin"/>
      </w:r>
      <w:r w:rsidRPr="003E0733">
        <w:rPr>
          <w:rFonts w:eastAsia="Times New Roman"/>
          <w:lang w:eastAsia="de-DE"/>
        </w:rPr>
        <w:instrText xml:space="preserve"> MERGEFIELD =fund_cashflow.description_top \* MERGEFORMAT </w:instrText>
      </w:r>
      <w:r>
        <w:rPr>
          <w:rFonts w:eastAsia="Times New Roman"/>
          <w:lang w:eastAsia="de-DE"/>
        </w:rPr>
        <w:fldChar w:fldCharType="separate"/>
      </w:r>
      <w:r w:rsidRPr="003E0733">
        <w:rPr>
          <w:rFonts w:eastAsia="Times New Roman"/>
          <w:noProof/>
          <w:lang w:eastAsia="de-DE"/>
        </w:rPr>
        <w:t>«=fund_cashflow.description_top»</w:t>
      </w:r>
      <w:r>
        <w:rPr>
          <w:rFonts w:eastAsia="Times New Roman"/>
          <w:lang w:eastAsia="de-DE"/>
        </w:rPr>
        <w:fldChar w:fldCharType="end"/>
      </w:r>
    </w:p>
    <w:p w14:paraId="577635BD" w14:textId="77777777" w:rsidR="00712C28" w:rsidRPr="003E0733" w:rsidRDefault="00712C28" w:rsidP="00557C65">
      <w:pPr>
        <w:jc w:val="both"/>
      </w:pPr>
    </w:p>
    <w:p w14:paraId="6CF87F54" w14:textId="77777777" w:rsidR="00712C28" w:rsidRPr="004A627F" w:rsidRDefault="00712C28" w:rsidP="00557C65">
      <w:pPr>
        <w:jc w:val="both"/>
      </w:pPr>
      <w:r w:rsidRPr="003F4CFB">
        <w:t>Bezogen auf Ihre Beteiligung errechnet sich folgender Betrag:</w:t>
      </w:r>
    </w:p>
    <w:p w14:paraId="1439BA65" w14:textId="77777777" w:rsidR="00712C28" w:rsidRPr="003E0733" w:rsidRDefault="00712C28" w:rsidP="00712C28"/>
    <w:tbl>
      <w:tblPr>
        <w:tblW w:w="9431" w:type="dxa"/>
        <w:jc w:val="center"/>
        <w:tblBorders>
          <w:insideH w:val="single" w:sz="4" w:space="0" w:color="D9D9D9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867"/>
        <w:gridCol w:w="2835"/>
        <w:gridCol w:w="2729"/>
      </w:tblGrid>
      <w:tr w:rsidR="00B17387" w:rsidRPr="002A4F76" w14:paraId="6A217051" w14:textId="77777777" w:rsidTr="00E56BD3">
        <w:trPr>
          <w:cantSplit/>
          <w:trHeight w:val="454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82AD5F9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lastRenderedPageBreak/>
              <w:t>Art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5F7D0F" w14:textId="77777777" w:rsidR="00B17387" w:rsidRPr="00A60CF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proofErr w:type="spellStart"/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>Betrag</w:t>
            </w:r>
            <w:proofErr w:type="spellEnd"/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t xml:space="preserve"> in 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fund.currency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«=fund.currency»</w:t>
            </w:r>
            <w:r w:rsidRPr="00A60CF8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04D8CDA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in % der Zeichnung</w:t>
            </w:r>
          </w:p>
        </w:tc>
      </w:tr>
      <w:tr w:rsidR="00B17387" w:rsidRPr="009A03A3" w14:paraId="7CB7158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FDECDA3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183A382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2247C07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9A03A3" w14:paraId="4D6698A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6C18E9F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proofErr w:type="spellStart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Aussschüttung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 xml:space="preserve"> (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Gesamtbetrag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A89349E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CB4567C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=investor_cashflow.distribution_total_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9A03A3" w14:paraId="78F6834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3FB350D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72F33A1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8DC5D5D" w14:textId="77777777" w:rsidR="00B17387" w:rsidRPr="009A0327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5A1A569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4169050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AB00FE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B51BF08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5F24B6A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F77EF83" w14:textId="77777777" w:rsidR="00B17387" w:rsidRPr="002A4F76" w:rsidRDefault="00B17387" w:rsidP="00E56BD3">
            <w:pPr>
              <w:keepNext/>
              <w:keepLines/>
              <w:ind w:left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Rückführung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 Kapital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72C5193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A425E33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repatriation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«=investor_cashflow.distribution_repatria»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6AB9E7A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E7FDC58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repatriation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«investor_cashflow.distribution_repatriat»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A34CDDF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6CABCCD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3913E6E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8F9C491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0F6DE05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9B03CA9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507BCF5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B8D0427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Beteiligungsgewinne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7BE531C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2B33819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participation_profits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«=investor_cashflow.distribution_particip»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4D7A0E0F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8CE9958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participation_profits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«investor_cashflow.distribution_participa»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8DDA327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9C8F55F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52BE436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E7A3967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F90A19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A052738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62D2151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82D42ED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Dividenden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2B6D5CE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D911B5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dividends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«=investor_cashflow.distribution_dividend»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6BFD28E0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08020AC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dividends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«investor_cashflow.distribution_dividends»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E722FFD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DA7DE05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353EF27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A160904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A64D12B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8B93BFC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A60CF8" w14:paraId="07462AD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AE87062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 xml:space="preserve">Davon 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  <w:t>Zinsen</w:t>
            </w:r>
            <w:proofErr w:type="spellEnd"/>
          </w:p>
        </w:tc>
        <w:tc>
          <w:tcPr>
            <w:tcW w:w="2835" w:type="dxa"/>
            <w:shd w:val="clear" w:color="auto" w:fill="auto"/>
            <w:vAlign w:val="center"/>
          </w:tcPr>
          <w:p w14:paraId="522C3F6F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68A6B6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«=investor_cashflow.distribution_interest»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7B0180A2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9E6B308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«investor_cashflow.distribution_interest_»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6EF879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63F0722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</w:p>
        </w:tc>
      </w:tr>
      <w:tr w:rsidR="00B17387" w:rsidRPr="009A03A3" w14:paraId="2D70EDA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3B0CC87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A30C51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A1C5EE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9A03A3" w14:paraId="64A27324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05ADD23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Sonstige Erträge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E2790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3490DC7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misc_profits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«=investor_cashflow.distribution_misc_pro»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9A03A3" w14:paraId="5C56DF7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72822D7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misc_profits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«investor_cashflow.distribution_misc_prof»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9CD681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8205B2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502EEB13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BC76CFD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CACE57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FEB47D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0C716327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2FD230D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Struktur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43679D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8EC4DCC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structure_costs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«=investor_cashflow.distribution_structur»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29542D1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4F5930D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structure_costs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«investor_cashflow.distribution_structure»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17494B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7463878D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73B4010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D53021C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 xml:space="preserve">_amount:if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484A07A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F0D138E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5FE62B0B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B977C12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lastRenderedPageBreak/>
              <w:t>Davon Quellensteuer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D7FB05B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69D6988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withholding_tax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«=investor_cashflow.distribution_withhold»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496CEB2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C0E3E62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withholding_tax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«investor_cashflow.distribution_withholdi»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97BF2F7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324E4DE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2466FF7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285C3C1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recallable_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0B3B0BD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88FEC3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6D7407C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E630BCA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wieder abrufbar (</w:t>
            </w:r>
            <w:proofErr w:type="spellStart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Recallable</w:t>
            </w:r>
            <w:proofErr w:type="spellEnd"/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8C8078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0CD5499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recallable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«=investor_cashflow.distribution_recallab»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504046E7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75A6D47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recallable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«investor_cashflow.distribution_recallabl»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1F018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57897AFE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761260C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4CECFA96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investor_cashflow.distribution_</w:instrText>
            </w:r>
            <w:r>
              <w:rPr>
                <w:lang w:val="en-US"/>
              </w:rPr>
              <w:instrText>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A56313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7AA29CD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A60CF8" w14:paraId="289216D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A16D0AA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(Ertrag)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4FC9AD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_amount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47F8A300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=investor_cashflow.distribution_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«=investor_cashflow.distribution_compensa»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A60CF8" w14:paraId="44FDDCBF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782CF6F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investor_cashflow.distribution_</w:instrText>
            </w:r>
            <w:r>
              <w:rPr>
                <w:lang w:val="en-US"/>
              </w:rPr>
              <w:instrText>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«investor_cashflow.distribution_compensat»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05C97F0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3B3D9805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9A03A3" w14:paraId="30E39377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A0A5890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capital_call_total_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9F4699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1083F1E5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9A03A3" w14:paraId="4BAE3929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259D1BB1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t>Kapitalabruf (Gesamtbetrag)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3C1884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778530CE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capital_call_total_percentage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«=investor_cashflow.capital_call_total_pe»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9A03A3" w14:paraId="558C440F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5D3AA24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capital_call_total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«investor_cashflow.capital_call_total_amo»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331586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6CD85A1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9A03A3" w14:paraId="5BBB0AFC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11BD3BC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capital_call_gross_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96966F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315F09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9A03A3" w14:paraId="73A0ECE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1A143F5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Kapitalabruf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B8E2C0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«=investor_cashflow.capital_call_gross_am»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59DFA3EF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capital_call_gross_percentage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«=investor_cashflow.capital_call_gross_pe»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9A03A3" w14:paraId="1DF901B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FAD3507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capital_call_gross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«investor_cashflow.capital_call_gross_amo»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D848F3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E73726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9A03A3" w14:paraId="7D8F08EA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4C3553E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capital_call_compensatory_interest_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4AA193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0C965030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9A03A3" w14:paraId="00DE5106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73560426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Ausgleichszins (Kosten)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5EA0B7B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3EC75A4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capital_call_compensatory_interest_percentage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«=investor_cashflow.capital_call_compensa»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9A03A3" w14:paraId="2D0B96C1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6BD70BC0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capital_call_compensatory_interest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«investor_cashflow.capital_call_compensat»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3EAA3E9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4B9EFAE2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9A03A3" w14:paraId="474FBF8D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30A33E1C" w14:textId="77777777" w:rsidR="00B17387" w:rsidRPr="001C3310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 w:rsidRPr="001C3310">
              <w:fldChar w:fldCharType="begin"/>
            </w:r>
            <w:r w:rsidRPr="001C3310">
              <w:rPr>
                <w:lang w:val="en-US"/>
              </w:rPr>
              <w:instrText xml:space="preserve"> MERGEFIELD investor_cashflow.</w:instrText>
            </w:r>
            <w:r>
              <w:rPr>
                <w:lang w:val="en-US"/>
              </w:rPr>
              <w:instrText>capital_call_management_fees_</w:instrText>
            </w:r>
            <w:r w:rsidRPr="001C3310">
              <w:rPr>
                <w:lang w:val="en-US"/>
              </w:rPr>
              <w:instrText xml:space="preserve">amount:if \* MERGEFORMAT </w:instrText>
            </w:r>
            <w:r w:rsidRPr="001C3310"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 w:rsidRPr="001C3310"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1928367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6CC7C7FA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9A03A3" w14:paraId="646E9BA5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597461A8" w14:textId="77777777" w:rsidR="00B17387" w:rsidRPr="002A4F76" w:rsidRDefault="00B17387" w:rsidP="00E56BD3">
            <w:pPr>
              <w:keepNext/>
              <w:keepLines/>
              <w:ind w:firstLine="604"/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i/>
                <w:color w:val="000000"/>
                <w:lang w:eastAsia="de-DE"/>
              </w:rPr>
              <w:t>Davon Kosten der Gesellschaft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0D35746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capital_call_management_fees_amount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26C81231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i/>
                <w:color w:val="000000"/>
                <w:highlight w:val="yellow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MERGEFIELD =investor_cashflow.</w:instrText>
            </w:r>
            <w:r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>capital_call_management_fees_percentage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noProof/>
                <w:color w:val="000000"/>
                <w:lang w:val="en-US" w:eastAsia="de-DE"/>
              </w:rPr>
              <w:t>«=investor_cashflow.capital_call_manageme»</w:t>
            </w:r>
            <w:r w:rsidRPr="001C3310"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  <w:fldChar w:fldCharType="end"/>
            </w:r>
          </w:p>
        </w:tc>
      </w:tr>
      <w:tr w:rsidR="00B17387" w:rsidRPr="009A03A3" w14:paraId="44735808" w14:textId="77777777" w:rsidTr="00E56BD3">
        <w:trPr>
          <w:cantSplit/>
          <w:trHeight w:val="340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0255EB7A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  <w:r>
              <w:fldChar w:fldCharType="begin"/>
            </w:r>
            <w:r w:rsidRPr="00E53951">
              <w:rPr>
                <w:lang w:val="en-US"/>
              </w:rPr>
              <w:instrText xml:space="preserve"> MERGEFIELD</w:instrText>
            </w:r>
            <w:r>
              <w:rPr>
                <w:lang w:val="en-US"/>
              </w:rPr>
              <w:instrText xml:space="preserve"> </w:instrText>
            </w:r>
            <w:r w:rsidRPr="001C3310">
              <w:rPr>
                <w:lang w:val="en-US"/>
              </w:rPr>
              <w:instrText>investor_cashflow.</w:instrText>
            </w:r>
            <w:r>
              <w:rPr>
                <w:lang w:val="en-US"/>
              </w:rPr>
              <w:instrText>capital_call_management_fees</w:instrText>
            </w:r>
            <w:r w:rsidRPr="001C3310">
              <w:rPr>
                <w:lang w:val="en-US"/>
              </w:rPr>
              <w:instrText>_amount</w:instrText>
            </w:r>
            <w:r w:rsidRPr="00E53951">
              <w:rPr>
                <w:lang w:val="en-US"/>
              </w:rPr>
              <w:instrText>:</w:instrText>
            </w:r>
            <w:r>
              <w:rPr>
                <w:lang w:val="en-US"/>
              </w:rPr>
              <w:instrText>endIf</w:instrText>
            </w:r>
            <w:r w:rsidRPr="00E53951">
              <w:rPr>
                <w:lang w:val="en-US"/>
              </w:rPr>
              <w:instrText xml:space="preserve"> \* MERGEFORMAT </w:instrText>
            </w:r>
            <w:r>
              <w:fldChar w:fldCharType="separate"/>
            </w:r>
            <w:r>
              <w:rPr>
                <w:noProof/>
                <w:lang w:val="en-US"/>
              </w:rPr>
              <w:t>«investor_cashflow.capital_call_managemen»</w:t>
            </w:r>
            <w: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5375554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  <w:tc>
          <w:tcPr>
            <w:tcW w:w="2729" w:type="dxa"/>
            <w:shd w:val="clear" w:color="auto" w:fill="auto"/>
            <w:vAlign w:val="center"/>
          </w:tcPr>
          <w:p w14:paraId="26D13F3A" w14:textId="77777777" w:rsidR="00B17387" w:rsidRPr="00086D18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color w:val="000000"/>
                <w:lang w:val="en-US" w:eastAsia="de-DE"/>
              </w:rPr>
            </w:pPr>
          </w:p>
        </w:tc>
      </w:tr>
      <w:tr w:rsidR="00B17387" w:rsidRPr="001C3310" w14:paraId="6DF4212C" w14:textId="77777777" w:rsidTr="00E56BD3">
        <w:trPr>
          <w:cantSplit/>
          <w:trHeight w:val="397"/>
          <w:tblHeader/>
          <w:jc w:val="center"/>
        </w:trPr>
        <w:tc>
          <w:tcPr>
            <w:tcW w:w="3867" w:type="dxa"/>
            <w:shd w:val="clear" w:color="auto" w:fill="auto"/>
            <w:vAlign w:val="center"/>
          </w:tcPr>
          <w:p w14:paraId="1804FB15" w14:textId="77777777" w:rsidR="00B17387" w:rsidRPr="002A4F76" w:rsidRDefault="00B17387" w:rsidP="00E56BD3">
            <w:pPr>
              <w:keepNext/>
              <w:keepLines/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</w:pP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Netto-</w: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Auszahlungsbetrag</w: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t>: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22115BF" w14:textId="77777777" w:rsidR="00B17387" w:rsidRPr="001C3310" w:rsidRDefault="00B17387" w:rsidP="00E56BD3">
            <w:pPr>
              <w:keepNext/>
              <w:keepLines/>
              <w:jc w:val="right"/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</w:instrText>
            </w:r>
            <w:r w:rsidRPr="002A4F76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investor_cashflow.total_amount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«=investor_cashflow.total_amount»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  <w:tc>
          <w:tcPr>
            <w:tcW w:w="2729" w:type="dxa"/>
            <w:shd w:val="clear" w:color="auto" w:fill="auto"/>
            <w:vAlign w:val="center"/>
          </w:tcPr>
          <w:p w14:paraId="1A4BEDF2" w14:textId="77777777" w:rsidR="00B17387" w:rsidRPr="002A4F76" w:rsidRDefault="00B17387" w:rsidP="00E56BD3">
            <w:pPr>
              <w:keepNext/>
              <w:keepLines/>
              <w:jc w:val="right"/>
              <w:rPr>
                <w:rFonts w:ascii="HelveticaNeueLT Com 55 Roman" w:eastAsia="HelveticaNeueLT Com 55 Roman" w:hAnsi="HelveticaNeueLT Com 55 Roman"/>
                <w:b/>
                <w:noProof/>
                <w:color w:val="000000"/>
                <w:highlight w:val="yellow"/>
                <w:lang w:val="en-US"/>
              </w:rPr>
            </w:pP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begin"/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MERGEFIELD =investor_cashflow.total_</w:instrText>
            </w:r>
            <w:r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>percentage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instrText xml:space="preserve"> \* MERGEFORMAT </w:instrTex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eastAsia="de-DE"/>
              </w:rPr>
              <w:fldChar w:fldCharType="separate"/>
            </w:r>
            <w:r>
              <w:rPr>
                <w:rFonts w:ascii="HelveticaNeueLT Com 55 Roman" w:eastAsia="Times New Roman" w:hAnsi="HelveticaNeueLT Com 55 Roman"/>
                <w:b/>
                <w:noProof/>
                <w:color w:val="000000"/>
                <w:lang w:val="en-US" w:eastAsia="de-DE"/>
              </w:rPr>
              <w:t>«=investor_cashflow.total_percentage»</w:t>
            </w:r>
            <w:r w:rsidRPr="001C3310">
              <w:rPr>
                <w:rFonts w:ascii="HelveticaNeueLT Com 55 Roman" w:eastAsia="Times New Roman" w:hAnsi="HelveticaNeueLT Com 55 Roman"/>
                <w:b/>
                <w:color w:val="000000"/>
                <w:lang w:val="en-US" w:eastAsia="de-DE"/>
              </w:rPr>
              <w:fldChar w:fldCharType="end"/>
            </w:r>
          </w:p>
        </w:tc>
      </w:tr>
    </w:tbl>
    <w:p w14:paraId="66F9F0E9" w14:textId="77777777" w:rsidR="00712C28" w:rsidRPr="001C3310" w:rsidRDefault="00712C28" w:rsidP="00712C28">
      <w:pPr>
        <w:rPr>
          <w:lang w:val="en-US"/>
        </w:rPr>
      </w:pPr>
    </w:p>
    <w:p w14:paraId="1D9C0A37" w14:textId="77777777" w:rsidR="00712C28" w:rsidRPr="00BC0A0A" w:rsidRDefault="00712C28" w:rsidP="00712C28">
      <w:pPr>
        <w:rPr>
          <w:lang w:val="en-US"/>
        </w:rPr>
      </w:pPr>
    </w:p>
    <w:p w14:paraId="0640A538" w14:textId="77777777" w:rsidR="00712C28" w:rsidRPr="00A60CF8" w:rsidRDefault="00712C28" w:rsidP="00712C28">
      <w:pPr>
        <w:rPr>
          <w:lang w:val="en-US"/>
        </w:rPr>
      </w:pP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val="en-US" w:eastAsia="de-DE"/>
        </w:rPr>
        <w:instrText xml:space="preserve"> MERGEFIELD =fund_cashflow.description</w:instrText>
      </w:r>
      <w:r>
        <w:rPr>
          <w:rFonts w:eastAsia="Times New Roman"/>
          <w:lang w:val="en-US" w:eastAsia="de-DE"/>
        </w:rPr>
        <w:instrText>_bottom</w:instrText>
      </w:r>
      <w:r w:rsidRPr="00A60CF8">
        <w:rPr>
          <w:rFonts w:eastAsia="Times New Roman"/>
          <w:lang w:val="en-US"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val="en-US" w:eastAsia="de-DE"/>
        </w:rPr>
        <w:t>«=fund_cashflow.description_bottom»</w:t>
      </w:r>
      <w:r>
        <w:rPr>
          <w:rFonts w:eastAsia="Times New Roman"/>
          <w:lang w:eastAsia="de-DE"/>
        </w:rPr>
        <w:fldChar w:fldCharType="end"/>
      </w:r>
    </w:p>
    <w:p w14:paraId="790F0286" w14:textId="77777777" w:rsidR="00712C28" w:rsidRDefault="00712C28" w:rsidP="00712C28">
      <w:pPr>
        <w:rPr>
          <w:rFonts w:eastAsia="Times New Roman"/>
          <w:lang w:eastAsia="de-DE"/>
        </w:rPr>
      </w:pPr>
    </w:p>
    <w:p w14:paraId="4FE0BCD3" w14:textId="77777777" w:rsidR="00712C28" w:rsidRDefault="00712C28" w:rsidP="00557C65">
      <w:pPr>
        <w:jc w:val="both"/>
      </w:pPr>
      <w:r w:rsidRPr="00A72931">
        <w:rPr>
          <w:rFonts w:eastAsia="Times New Roman"/>
          <w:lang w:eastAsia="de-DE"/>
        </w:rPr>
        <w:lastRenderedPageBreak/>
        <w:t>Weitere Informationen entnehmen Sie bitte den beigefügten Unterlagen.</w:t>
      </w:r>
    </w:p>
    <w:p w14:paraId="7A6DE668" w14:textId="77777777" w:rsidR="00712C28" w:rsidRDefault="00712C28" w:rsidP="00557C65">
      <w:pPr>
        <w:jc w:val="both"/>
      </w:pPr>
    </w:p>
    <w:p w14:paraId="652D2914" w14:textId="77777777" w:rsidR="00712C28" w:rsidRPr="00A60CF8" w:rsidRDefault="00712C28" w:rsidP="00557C65">
      <w:pPr>
        <w:jc w:val="both"/>
      </w:pPr>
      <w:r>
        <w:t xml:space="preserve">Der Auszahlungsbetrag soll am </w:t>
      </w: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eastAsia="de-DE"/>
        </w:rPr>
        <w:instrText xml:space="preserve"> MERGEFIELD =fund_cashflow.</w:instrText>
      </w:r>
      <w:r>
        <w:rPr>
          <w:rFonts w:eastAsia="Times New Roman"/>
          <w:lang w:eastAsia="de-DE"/>
        </w:rPr>
        <w:instrText>valuta_date</w:instrText>
      </w:r>
      <w:r w:rsidRPr="00A60CF8">
        <w:rPr>
          <w:rFonts w:eastAsia="Times New Roman"/>
          <w:lang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«=fund_cashflow.valuta_date»</w:t>
      </w:r>
      <w:r>
        <w:rPr>
          <w:rFonts w:eastAsia="Times New Roman"/>
          <w:lang w:eastAsia="de-DE"/>
        </w:rPr>
        <w:fldChar w:fldCharType="end"/>
      </w:r>
      <w:r>
        <w:t xml:space="preserve"> auf Ihr bei uns gespeichertes Konto überwiesen werden.</w:t>
      </w:r>
    </w:p>
    <w:p w14:paraId="108DC381" w14:textId="72569465" w:rsidR="00712C28" w:rsidRPr="009A03A3" w:rsidRDefault="00712C28" w:rsidP="00557C65">
      <w:pPr>
        <w:jc w:val="both"/>
        <w:rPr>
          <w:lang w:val="en-US"/>
        </w:rPr>
      </w:pPr>
      <w:r w:rsidRPr="00203A30">
        <w:t>Für Rückfragen stehen wir Ihnen jederzeit sehr gerne zur Verfügung. Selbstverständlich steht Ihnen bei Fragen auch Ihr persönlicher Ansprechpartner</w:t>
      </w:r>
      <w:r>
        <w:t xml:space="preserve"> </w:t>
      </w: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eastAsia="de-DE"/>
        </w:rPr>
        <w:instrText xml:space="preserve"> MERGEFIELD =</w:instrText>
      </w:r>
      <w:r>
        <w:rPr>
          <w:rFonts w:eastAsia="Times New Roman"/>
          <w:lang w:eastAsia="de-DE"/>
        </w:rPr>
        <w:instrText>investor.primary_consultant.full_name</w:instrText>
      </w:r>
      <w:r w:rsidRPr="00A60CF8">
        <w:rPr>
          <w:rFonts w:eastAsia="Times New Roman"/>
          <w:lang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>
        <w:rPr>
          <w:rFonts w:eastAsia="Times New Roman"/>
          <w:noProof/>
          <w:lang w:eastAsia="de-DE"/>
        </w:rPr>
        <w:t>«=investor.primary_consultant.full_name»</w:t>
      </w:r>
      <w:r>
        <w:rPr>
          <w:rFonts w:eastAsia="Times New Roman"/>
          <w:lang w:eastAsia="de-DE"/>
        </w:rPr>
        <w:fldChar w:fldCharType="end"/>
      </w:r>
      <w:r>
        <w:t xml:space="preserve"> </w:t>
      </w:r>
      <w:r w:rsidRPr="00203A30">
        <w:t>(</w:t>
      </w:r>
      <w:r w:rsidR="007B19FE">
        <w:t xml:space="preserve">Tel. </w:t>
      </w:r>
      <w:r>
        <w:rPr>
          <w:rFonts w:eastAsia="Times New Roman"/>
          <w:lang w:eastAsia="de-DE"/>
        </w:rPr>
        <w:fldChar w:fldCharType="begin"/>
      </w:r>
      <w:r w:rsidRPr="00A60CF8">
        <w:rPr>
          <w:rFonts w:eastAsia="Times New Roman"/>
          <w:lang w:eastAsia="de-DE"/>
        </w:rPr>
        <w:instrText xml:space="preserve"> MERGEFIELD =</w:instrText>
      </w:r>
      <w:r>
        <w:rPr>
          <w:rFonts w:eastAsia="Times New Roman"/>
          <w:lang w:eastAsia="de-DE"/>
        </w:rPr>
        <w:instrText>investor.primary_consultant.primary_phone</w:instrText>
      </w:r>
      <w:r w:rsidRPr="00A60CF8">
        <w:rPr>
          <w:rFonts w:eastAsia="Times New Roman"/>
          <w:lang w:eastAsia="de-DE"/>
        </w:rPr>
        <w:instrText xml:space="preserve"> \* MERGEFORMAT </w:instrText>
      </w:r>
      <w:r>
        <w:rPr>
          <w:rFonts w:eastAsia="Times New Roman"/>
          <w:lang w:eastAsia="de-DE"/>
        </w:rPr>
        <w:fldChar w:fldCharType="separate"/>
      </w:r>
      <w:r w:rsidRPr="009A03A3">
        <w:rPr>
          <w:rFonts w:eastAsia="Times New Roman"/>
          <w:noProof/>
          <w:lang w:val="en-US" w:eastAsia="de-DE"/>
        </w:rPr>
        <w:t>«=investor.primary_consultant.primary_pho»</w:t>
      </w:r>
      <w:r>
        <w:rPr>
          <w:rFonts w:eastAsia="Times New Roman"/>
          <w:lang w:eastAsia="de-DE"/>
        </w:rPr>
        <w:fldChar w:fldCharType="end"/>
      </w:r>
      <w:r w:rsidRPr="009A03A3">
        <w:rPr>
          <w:lang w:val="en-US"/>
        </w:rPr>
        <w:t xml:space="preserve">, </w:t>
      </w:r>
      <w:r>
        <w:rPr>
          <w:rFonts w:eastAsia="Times New Roman"/>
          <w:lang w:eastAsia="de-DE"/>
        </w:rPr>
        <w:fldChar w:fldCharType="begin"/>
      </w:r>
      <w:r w:rsidRPr="009A03A3">
        <w:rPr>
          <w:rFonts w:eastAsia="Times New Roman"/>
          <w:lang w:val="en-US" w:eastAsia="de-DE"/>
        </w:rPr>
        <w:instrText xml:space="preserve"> MERGEFIELD =investor.primary_consultant.primary_email_address \* MERGEFORMAT </w:instrText>
      </w:r>
      <w:r>
        <w:rPr>
          <w:rFonts w:eastAsia="Times New Roman"/>
          <w:lang w:eastAsia="de-DE"/>
        </w:rPr>
        <w:fldChar w:fldCharType="separate"/>
      </w:r>
      <w:r w:rsidRPr="009A03A3">
        <w:rPr>
          <w:rFonts w:eastAsia="Times New Roman"/>
          <w:noProof/>
          <w:lang w:val="en-US" w:eastAsia="de-DE"/>
        </w:rPr>
        <w:t>«=investor.primary_consultant.primary_ema»</w:t>
      </w:r>
      <w:r>
        <w:rPr>
          <w:rFonts w:eastAsia="Times New Roman"/>
          <w:lang w:eastAsia="de-DE"/>
        </w:rPr>
        <w:fldChar w:fldCharType="end"/>
      </w:r>
      <w:r w:rsidRPr="009A03A3">
        <w:rPr>
          <w:lang w:val="en-US"/>
        </w:rPr>
        <w:t xml:space="preserve">) von HQ Trust </w:t>
      </w:r>
      <w:proofErr w:type="spellStart"/>
      <w:r w:rsidRPr="009A03A3">
        <w:rPr>
          <w:lang w:val="en-US"/>
        </w:rPr>
        <w:t>gerne</w:t>
      </w:r>
      <w:proofErr w:type="spellEnd"/>
      <w:r w:rsidRPr="009A03A3">
        <w:rPr>
          <w:lang w:val="en-US"/>
        </w:rPr>
        <w:t xml:space="preserve"> </w:t>
      </w:r>
      <w:proofErr w:type="spellStart"/>
      <w:r w:rsidRPr="009A03A3">
        <w:rPr>
          <w:lang w:val="en-US"/>
        </w:rPr>
        <w:t>zur</w:t>
      </w:r>
      <w:proofErr w:type="spellEnd"/>
      <w:r w:rsidRPr="009A03A3">
        <w:rPr>
          <w:lang w:val="en-US"/>
        </w:rPr>
        <w:t xml:space="preserve"> </w:t>
      </w:r>
      <w:proofErr w:type="spellStart"/>
      <w:r w:rsidRPr="009A03A3">
        <w:rPr>
          <w:lang w:val="en-US"/>
        </w:rPr>
        <w:t>Verfügung</w:t>
      </w:r>
      <w:proofErr w:type="spellEnd"/>
      <w:r w:rsidRPr="009A03A3">
        <w:rPr>
          <w:lang w:val="en-US"/>
        </w:rPr>
        <w:t>.</w:t>
      </w:r>
    </w:p>
    <w:p w14:paraId="2991DA2C" w14:textId="77777777" w:rsidR="00712C28" w:rsidRPr="009A03A3" w:rsidRDefault="00712C28" w:rsidP="00557C65">
      <w:pPr>
        <w:jc w:val="both"/>
        <w:rPr>
          <w:lang w:val="en-US"/>
        </w:rPr>
      </w:pPr>
    </w:p>
    <w:p w14:paraId="0B4921B1" w14:textId="364D9944" w:rsidR="00A97D4B" w:rsidRDefault="00712C28" w:rsidP="00557C65">
      <w:pPr>
        <w:pStyle w:val="Text"/>
        <w:jc w:val="both"/>
      </w:pPr>
      <w:r>
        <w:t>Mit freundlichen Grüßen</w:t>
      </w:r>
    </w:p>
    <w:p w14:paraId="59FD9400" w14:textId="77777777" w:rsidR="00712C28" w:rsidRDefault="00712C28" w:rsidP="00557C65">
      <w:pPr>
        <w:pStyle w:val="Text"/>
        <w:jc w:val="both"/>
      </w:pPr>
    </w:p>
    <w:p w14:paraId="0F9E2D90" w14:textId="77777777" w:rsidR="00D808DD" w:rsidRDefault="00C41B71" w:rsidP="00557C65">
      <w:pPr>
        <w:pStyle w:val="Text"/>
        <w:jc w:val="both"/>
      </w:pPr>
      <w:r w:rsidRPr="00C41B71">
        <w:t xml:space="preserve">HQ Asset </w:t>
      </w:r>
      <w:proofErr w:type="spellStart"/>
      <w:r w:rsidRPr="00C41B71">
        <w:t>Servicing</w:t>
      </w:r>
      <w:proofErr w:type="spellEnd"/>
      <w:r w:rsidRPr="00C41B71">
        <w:t xml:space="preserve"> GmbH</w:t>
      </w:r>
    </w:p>
    <w:p w14:paraId="4246B1DF" w14:textId="77777777" w:rsidR="00D808DD" w:rsidRDefault="00A97D4B" w:rsidP="00A97D4B">
      <w:pPr>
        <w:pStyle w:val="Text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6A9B841B" wp14:editId="6B27EFD3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1400175" cy="1148715"/>
            <wp:effectExtent l="0" t="0" r="9525" b="0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8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9992" w14:textId="77777777" w:rsidR="00690A10" w:rsidRDefault="00A97D4B" w:rsidP="00A97D4B">
      <w:pPr>
        <w:pStyle w:val="Text"/>
      </w:pPr>
      <w:r w:rsidRPr="00690A10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762860B1" wp14:editId="06126E00">
            <wp:simplePos x="0" y="0"/>
            <wp:positionH relativeFrom="margin">
              <wp:posOffset>2877185</wp:posOffset>
            </wp:positionH>
            <wp:positionV relativeFrom="paragraph">
              <wp:posOffset>102870</wp:posOffset>
            </wp:positionV>
            <wp:extent cx="1085850" cy="812165"/>
            <wp:effectExtent l="0" t="0" r="0" b="6985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A3C8C" w14:textId="77777777" w:rsidR="00A97D4B" w:rsidRDefault="00A97D4B" w:rsidP="00A97D4B">
      <w:pPr>
        <w:pStyle w:val="Text"/>
      </w:pPr>
    </w:p>
    <w:p w14:paraId="3DA19DC7" w14:textId="77777777" w:rsidR="00A97D4B" w:rsidRDefault="00A97D4B" w:rsidP="00A97D4B">
      <w:pPr>
        <w:pStyle w:val="Text"/>
      </w:pPr>
    </w:p>
    <w:p w14:paraId="7C2EA9BD" w14:textId="77777777" w:rsidR="00A97D4B" w:rsidRDefault="00A97D4B" w:rsidP="00A97D4B">
      <w:pPr>
        <w:pStyle w:val="Text"/>
      </w:pPr>
    </w:p>
    <w:p w14:paraId="2532BEAF" w14:textId="77777777" w:rsidR="00A97D4B" w:rsidRDefault="00A97D4B" w:rsidP="00A97D4B">
      <w:pPr>
        <w:pStyle w:val="Text"/>
      </w:pPr>
    </w:p>
    <w:p w14:paraId="26C9FF57" w14:textId="77777777" w:rsidR="00A97D4B" w:rsidRDefault="00A97D4B" w:rsidP="00A97D4B">
      <w:pPr>
        <w:pStyle w:val="Text"/>
      </w:pPr>
    </w:p>
    <w:p w14:paraId="2E557630" w14:textId="77777777" w:rsidR="00D808DD" w:rsidRDefault="009A03A3" w:rsidP="00A97D4B">
      <w:pPr>
        <w:pStyle w:val="Text"/>
      </w:pPr>
      <w:sdt>
        <w:sdtPr>
          <w:id w:val="1014432925"/>
          <w:placeholder>
            <w:docPart w:val="3C536F88B3BB4CB69561E8585D2A972C"/>
          </w:placeholder>
          <w:text/>
        </w:sdtPr>
        <w:sdtEndPr/>
        <w:sdtContent>
          <w:r w:rsidR="00002B5D">
            <w:t>Thomas Müller</w:t>
          </w:r>
        </w:sdtContent>
      </w:sdt>
      <w:r w:rsidR="00D808DD">
        <w:tab/>
      </w:r>
      <w:r w:rsidR="00077BC4">
        <w:t>Jochen Butz</w:t>
      </w:r>
    </w:p>
    <w:p w14:paraId="1FA3D127" w14:textId="77777777" w:rsidR="00D808DD" w:rsidRDefault="00077BC4" w:rsidP="00A97D4B">
      <w:pPr>
        <w:pStyle w:val="Text"/>
      </w:pPr>
      <w:r w:rsidRPr="004F6DA9">
        <w:rPr>
          <w:i/>
        </w:rPr>
        <w:t>Geschäftsführer</w:t>
      </w:r>
      <w:r w:rsidR="00D808DD">
        <w:tab/>
      </w:r>
      <w:sdt>
        <w:sdtPr>
          <w:rPr>
            <w:i/>
          </w:rPr>
          <w:id w:val="-2028776515"/>
          <w:placeholder>
            <w:docPart w:val="4720E11047204F62BA0BA6EE657DCCFE"/>
          </w:placeholder>
          <w:text/>
        </w:sdtPr>
        <w:sdtEndPr/>
        <w:sdtContent>
          <w:proofErr w:type="spellStart"/>
          <w:r w:rsidR="00002B5D" w:rsidRPr="004F6DA9">
            <w:rPr>
              <w:i/>
            </w:rPr>
            <w:t>Geschäftsführer</w:t>
          </w:r>
          <w:proofErr w:type="spellEnd"/>
        </w:sdtContent>
      </w:sdt>
    </w:p>
    <w:sectPr w:rsidR="00D808DD" w:rsidSect="005E2442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2988" w:right="1134" w:bottom="1247" w:left="1418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C9072" w14:textId="77777777" w:rsidR="00690A10" w:rsidRDefault="00690A10" w:rsidP="004E6FB8">
      <w:r>
        <w:separator/>
      </w:r>
    </w:p>
  </w:endnote>
  <w:endnote w:type="continuationSeparator" w:id="0">
    <w:p w14:paraId="3DC8B174" w14:textId="77777777" w:rsidR="00690A10" w:rsidRDefault="00690A10" w:rsidP="004E6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3910867"/>
      <w:lock w:val="sdtContentLocked"/>
      <w:placeholder>
        <w:docPart w:val="4B2C4C6ECD77417589129272909E2304"/>
      </w:placeholder>
    </w:sdtPr>
    <w:sdtEndPr/>
    <w:sdtContent>
      <w:tbl>
        <w:tblPr>
          <w:tblStyle w:val="HQCapitalEinfacheTabelle"/>
          <w:tblpPr w:vertAnchor="page" w:horzAnchor="page" w:tblpX="8846" w:tblpY="528"/>
          <w:tblW w:w="0" w:type="auto"/>
          <w:tblLayout w:type="fixed"/>
          <w:tblLook w:val="04A0" w:firstRow="1" w:lastRow="0" w:firstColumn="1" w:lastColumn="0" w:noHBand="0" w:noVBand="1"/>
        </w:tblPr>
        <w:tblGrid>
          <w:gridCol w:w="2608"/>
        </w:tblGrid>
        <w:tr w:rsidR="00690A10" w14:paraId="683EA245" w14:textId="77777777" w:rsidTr="00002FD2">
          <w:trPr>
            <w:trHeight w:hRule="exact" w:val="1020"/>
          </w:trPr>
          <w:tc>
            <w:tcPr>
              <w:tcW w:w="2608" w:type="dxa"/>
            </w:tcPr>
            <w:sdt>
              <w:sdtPr>
                <w:id w:val="-388731646"/>
                <w:placeholder>
                  <w:docPart w:val="FA102CF80C964632B6C2BC3A27157791"/>
                </w:placeholder>
              </w:sdtPr>
              <w:sdtEndPr/>
              <w:sdtContent>
                <w:p w14:paraId="5A5EBA73" w14:textId="77777777" w:rsidR="0083303E" w:rsidRPr="004F6DA9" w:rsidRDefault="0083303E" w:rsidP="00002FD2">
                  <w:pPr>
                    <w:pStyle w:val="Infoblock"/>
                    <w:rPr>
                      <w:lang w:val="en-US"/>
                    </w:rPr>
                  </w:pPr>
                </w:p>
                <w:sdt>
                  <w:sdtPr>
                    <w:id w:val="-1023167547"/>
                    <w:lock w:val="contentLocked"/>
                    <w:placeholder>
                      <w:docPart w:val="047AA6ADA37F7642B57026F4DF65EE39"/>
                    </w:placeholder>
                  </w:sdtPr>
                  <w:sdtEndPr/>
                  <w:sdtContent>
                    <w:tbl>
                      <w:tblPr>
                        <w:tblStyle w:val="HQCapitalEinfacheTabelle"/>
                        <w:tblpPr w:vertAnchor="page" w:horzAnchor="page" w:tblpX="8846" w:tblpY="528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608"/>
                      </w:tblGrid>
                      <w:tr w:rsidR="0083303E" w14:paraId="79EE80C0" w14:textId="77777777" w:rsidTr="00E56BD3">
                        <w:trPr>
                          <w:trHeight w:hRule="exact" w:val="1020"/>
                        </w:trPr>
                        <w:tc>
                          <w:tcPr>
                            <w:tcW w:w="2608" w:type="dxa"/>
                          </w:tcPr>
                          <w:sdt>
                            <w:sdtPr>
                              <w:id w:val="-384334525"/>
                              <w:placeholder>
                                <w:docPart w:val="F9AE61905F2C074BAFEE044059C2CE74"/>
                              </w:placeholder>
                            </w:sdtPr>
                            <w:sdtEndPr/>
                            <w:sdtContent>
                              <w:p w14:paraId="5D5726A5" w14:textId="77777777" w:rsidR="0083303E" w:rsidRDefault="0083303E" w:rsidP="00E56BD3">
                                <w:pPr>
                                  <w:pStyle w:val="Infoblock"/>
                                </w:pPr>
                                <w:r w:rsidRPr="00A60CF8">
                                  <w:fldChar w:fldCharType="begin"/>
                                </w:r>
                                <w:r w:rsidRPr="00A60CF8">
                                  <w:instrText xml:space="preserve"> MERGEFIELD =</w:instrText>
                                </w:r>
                                <w:r>
                                  <w:instrText>fund.name</w:instrText>
                                </w:r>
                                <w:r w:rsidRPr="00A60CF8">
                                  <w:instrText xml:space="preserve"> \* MERGEFORMAT </w:instrText>
                                </w:r>
                                <w:r w:rsidRPr="00A60CF8"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«=fund.name»</w:t>
                                </w:r>
                                <w:r w:rsidRPr="00A60CF8">
                                  <w:fldChar w:fldCharType="end"/>
                                </w:r>
                              </w:p>
                              <w:p w14:paraId="73726FA4" w14:textId="77777777" w:rsidR="0083303E" w:rsidRPr="007D5CC0" w:rsidRDefault="0083303E" w:rsidP="00E56BD3">
                                <w:pPr>
                                  <w:pStyle w:val="Infoblock"/>
                                </w:pPr>
                                <w:r>
                                  <w:t xml:space="preserve">Schreiben vom </w:t>
                                </w:r>
                                <w:r w:rsidR="009A03A3">
                                  <w:fldChar w:fldCharType="begin"/>
                                </w:r>
                                <w:r w:rsidR="009A03A3">
                                  <w:instrText xml:space="preserve"> MERGEFIELD =current_date \* MERGEFORMAT </w:instrText>
                                </w:r>
                                <w:r w:rsidR="009A03A3">
                                  <w:fldChar w:fldCharType="separate"/>
                                </w:r>
                                <w:r w:rsidRPr="00A60CF8">
                                  <w:t>«=</w:t>
                                </w:r>
                                <w:proofErr w:type="spellStart"/>
                                <w:r w:rsidRPr="00A60CF8">
                                  <w:t>current_date</w:t>
                                </w:r>
                                <w:proofErr w:type="spellEnd"/>
                                <w:r w:rsidRPr="00A60CF8">
                                  <w:t>»</w:t>
                                </w:r>
                                <w:r w:rsidR="009A03A3">
                                  <w:fldChar w:fldCharType="end"/>
                                </w:r>
                              </w:p>
                              <w:p w14:paraId="0831CF68" w14:textId="77777777" w:rsidR="0083303E" w:rsidRDefault="0083303E" w:rsidP="00E56BD3">
                                <w:pPr>
                                  <w:pStyle w:val="Infoblock"/>
                                  <w:rPr>
                                    <w:noProof/>
                                  </w:rPr>
                                </w:pPr>
                                <w:r>
                                  <w:t xml:space="preserve">Seite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  <w:r>
                                  <w:t xml:space="preserve"> von </w:t>
                                </w:r>
                                <w:r>
                                  <w:rPr>
                                    <w:noProof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noProof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</w:rPr>
                                  <w:t>4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tc>
                      </w:tr>
                    </w:tbl>
                    <w:p w14:paraId="4DCE39E3" w14:textId="77777777" w:rsidR="0083303E" w:rsidRDefault="009A03A3" w:rsidP="00E56BD3">
                      <w:pPr>
                        <w:pStyle w:val="Infoblock"/>
                      </w:pPr>
                    </w:p>
                  </w:sdtContent>
                </w:sdt>
                <w:p w14:paraId="3438205F" w14:textId="75BA423B" w:rsidR="00690A10" w:rsidRDefault="0083303E" w:rsidP="00AE354F">
                  <w:pPr>
                    <w:pStyle w:val="Infoblock"/>
                    <w:rPr>
                      <w:noProof/>
                    </w:rPr>
                  </w:pPr>
                  <w:r>
                    <w:t xml:space="preserve"> </w:t>
                  </w:r>
                </w:p>
              </w:sdtContent>
            </w:sdt>
          </w:tc>
        </w:tr>
      </w:tbl>
      <w:p w14:paraId="45E40F07" w14:textId="77777777" w:rsidR="00690A10" w:rsidRDefault="009A03A3" w:rsidP="00D808DD">
        <w:pPr>
          <w:pStyle w:val="Infoblock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1"/>
        <w:szCs w:val="21"/>
        <w:lang w:val="en-US"/>
      </w:rPr>
      <w:id w:val="1644006684"/>
      <w:placeholder>
        <w:docPart w:val="479CB6038E974266A27087CA26A1E52D"/>
      </w:placeholder>
    </w:sdtPr>
    <w:sdtEndPr/>
    <w:sdtContent>
      <w:sdt>
        <w:sdtPr>
          <w:rPr>
            <w:lang w:val="en-US"/>
          </w:rPr>
          <w:id w:val="2084723155"/>
          <w:placeholder>
            <w:docPart w:val="2985139169844329B74C2B130AE7CDA6"/>
          </w:placeholder>
        </w:sdtPr>
        <w:sdtEndPr/>
        <w:sdtContent>
          <w:p w14:paraId="6D72D379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Geschäftsführer: Jochen Butz, Hanna Cimen, Thomas Müller</w:t>
            </w:r>
          </w:p>
          <w:p w14:paraId="6927AD95" w14:textId="77777777" w:rsidR="00690A10" w:rsidRPr="00791823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 xml:space="preserve">Sitz: Bad Homburg v. d. Höhe – Registergericht: AG Bad Homburg v. d. Höhe, HRB 9791 – </w:t>
            </w:r>
            <w:proofErr w:type="spellStart"/>
            <w:r w:rsidRPr="00791823">
              <w:t>USt-IdNr</w:t>
            </w:r>
            <w:proofErr w:type="spellEnd"/>
            <w:r w:rsidRPr="00791823">
              <w:t>. DE 246399007</w:t>
            </w:r>
          </w:p>
          <w:p w14:paraId="323B2B3C" w14:textId="77777777" w:rsidR="00690A10" w:rsidRPr="005E2442" w:rsidRDefault="00690A10" w:rsidP="005E2442">
            <w:pPr>
              <w:pStyle w:val="Standorte"/>
              <w:framePr w:vSpace="170" w:wrap="around" w:vAnchor="page" w:hAnchor="page" w:x="1419" w:y="15718"/>
            </w:pPr>
            <w:r w:rsidRPr="00791823">
              <w:t>T +49 6172 402 850, F +49 6172 402 119, hqassetservicing.com</w:t>
            </w:r>
          </w:p>
        </w:sdtContent>
      </w:sdt>
      <w:p w14:paraId="22F66B2D" w14:textId="77777777" w:rsidR="00690A10" w:rsidRDefault="009A03A3" w:rsidP="005E2442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2A7AE" w14:textId="77777777" w:rsidR="00690A10" w:rsidRDefault="00690A10" w:rsidP="004E6FB8">
      <w:r>
        <w:separator/>
      </w:r>
    </w:p>
  </w:footnote>
  <w:footnote w:type="continuationSeparator" w:id="0">
    <w:p w14:paraId="1506C24A" w14:textId="77777777" w:rsidR="00690A10" w:rsidRDefault="00690A10" w:rsidP="004E6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-283497431"/>
      <w:lock w:val="sdtContentLocked"/>
      <w:placeholder>
        <w:docPart w:val="4B2C4C6ECD77417589129272909E2304"/>
      </w:placeholder>
    </w:sdtPr>
    <w:sdtEndPr/>
    <w:sdtContent>
      <w:p w14:paraId="2D7ABF01" w14:textId="77777777" w:rsidR="00690A10" w:rsidRDefault="00690A10" w:rsidP="007D5CC0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57215" behindDoc="1" locked="1" layoutInCell="1" allowOverlap="1" wp14:anchorId="0569F5C4" wp14:editId="4D060751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3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4384" behindDoc="1" locked="1" layoutInCell="1" allowOverlap="1" wp14:anchorId="7B538138" wp14:editId="4D913688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2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Eindruck"/>
      <w:tag w:val="Eindruck"/>
      <w:id w:val="245691612"/>
      <w:lock w:val="sdtContentLocked"/>
      <w:placeholder>
        <w:docPart w:val="10C18BBC930F45A69F4DFBC0C3E4E2A7"/>
      </w:placeholder>
    </w:sdtPr>
    <w:sdtEndPr/>
    <w:sdtContent>
      <w:p w14:paraId="6E272504" w14:textId="77777777" w:rsidR="00690A10" w:rsidRDefault="00690A10" w:rsidP="00827646">
        <w:pPr>
          <w:pStyle w:val="Infoblock"/>
        </w:pPr>
        <w:r>
          <w:rPr>
            <w:noProof/>
            <w:lang w:eastAsia="de-DE"/>
          </w:rPr>
          <w:drawing>
            <wp:anchor distT="0" distB="0" distL="114300" distR="114300" simplePos="0" relativeHeight="251661312" behindDoc="1" locked="1" layoutInCell="1" allowOverlap="1" wp14:anchorId="56E5DC8B" wp14:editId="4B4A91DE">
              <wp:simplePos x="0" y="0"/>
              <wp:positionH relativeFrom="page">
                <wp:posOffset>870585</wp:posOffset>
              </wp:positionH>
              <wp:positionV relativeFrom="page">
                <wp:posOffset>333375</wp:posOffset>
              </wp:positionV>
              <wp:extent cx="449580" cy="449580"/>
              <wp:effectExtent l="0" t="0" r="7620" b="7620"/>
              <wp:wrapNone/>
              <wp:docPr id="5" name="Q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Bildzeichen_hq.jp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9580" cy="4495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lang w:eastAsia="de-DE"/>
          </w:rPr>
          <w:drawing>
            <wp:anchor distT="0" distB="0" distL="114300" distR="114300" simplePos="0" relativeHeight="251666432" behindDoc="1" locked="1" layoutInCell="1" allowOverlap="1" wp14:anchorId="06CAD588" wp14:editId="2E6E7AC1">
              <wp:simplePos x="0" y="0"/>
              <wp:positionH relativeFrom="page">
                <wp:posOffset>1461135</wp:posOffset>
              </wp:positionH>
              <wp:positionV relativeFrom="page">
                <wp:posOffset>482600</wp:posOffset>
              </wp:positionV>
              <wp:extent cx="1798955" cy="189865"/>
              <wp:effectExtent l="0" t="0" r="0" b="635"/>
              <wp:wrapNone/>
              <wp:docPr id="4" name="HQ Asset Servic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apital.wmf"/>
                      <pic:cNvPicPr/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98955" cy="1898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A35ECD"/>
    <w:multiLevelType w:val="multilevel"/>
    <w:tmpl w:val="42A883B0"/>
    <w:styleLink w:val="zzzListeAnlage"/>
    <w:lvl w:ilvl="0">
      <w:start w:val="1"/>
      <w:numFmt w:val="bullet"/>
      <w:pStyle w:val="Anlage"/>
      <w:lvlText w:val="–"/>
      <w:lvlJc w:val="left"/>
      <w:pPr>
        <w:ind w:left="284" w:hanging="284"/>
      </w:pPr>
      <w:rPr>
        <w:rFonts w:ascii="HelveticaNeueLT Com 55 Roman" w:hAnsi="HelveticaNeueLT Com 55 Roman" w:hint="default"/>
        <w:color w:val="auto"/>
      </w:rPr>
    </w:lvl>
    <w:lvl w:ilvl="1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2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84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84" w:hanging="2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linkToQuery/>
    <w:dataType w:val="textFile"/>
    <w:query w:val="SELECT * FROM `Übersicht$`"/>
    <w:activeRecord w:val="15"/>
  </w:mailMerge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F34"/>
    <w:rsid w:val="00002B5D"/>
    <w:rsid w:val="00002FD2"/>
    <w:rsid w:val="000340F7"/>
    <w:rsid w:val="0006005B"/>
    <w:rsid w:val="00077BC4"/>
    <w:rsid w:val="00080339"/>
    <w:rsid w:val="000E082B"/>
    <w:rsid w:val="001012E1"/>
    <w:rsid w:val="00104F34"/>
    <w:rsid w:val="00122977"/>
    <w:rsid w:val="00126F9A"/>
    <w:rsid w:val="00154768"/>
    <w:rsid w:val="00172EF6"/>
    <w:rsid w:val="001A4B08"/>
    <w:rsid w:val="001B7D6C"/>
    <w:rsid w:val="00221D35"/>
    <w:rsid w:val="0022334F"/>
    <w:rsid w:val="00225B07"/>
    <w:rsid w:val="002303B3"/>
    <w:rsid w:val="00247294"/>
    <w:rsid w:val="002C1DAF"/>
    <w:rsid w:val="002F7D59"/>
    <w:rsid w:val="00340FC8"/>
    <w:rsid w:val="00363B6E"/>
    <w:rsid w:val="003A5BF4"/>
    <w:rsid w:val="003D3C1A"/>
    <w:rsid w:val="00422074"/>
    <w:rsid w:val="004559E0"/>
    <w:rsid w:val="004E6FB8"/>
    <w:rsid w:val="004F6DA9"/>
    <w:rsid w:val="00505A4A"/>
    <w:rsid w:val="00535761"/>
    <w:rsid w:val="005510CA"/>
    <w:rsid w:val="00557C65"/>
    <w:rsid w:val="00581072"/>
    <w:rsid w:val="005B47A1"/>
    <w:rsid w:val="005C3DDC"/>
    <w:rsid w:val="005E2442"/>
    <w:rsid w:val="005E5B02"/>
    <w:rsid w:val="006176C2"/>
    <w:rsid w:val="00623C61"/>
    <w:rsid w:val="0062627A"/>
    <w:rsid w:val="006705A1"/>
    <w:rsid w:val="00690A10"/>
    <w:rsid w:val="006A2B11"/>
    <w:rsid w:val="006D7BCB"/>
    <w:rsid w:val="007070DC"/>
    <w:rsid w:val="00712C28"/>
    <w:rsid w:val="00747B45"/>
    <w:rsid w:val="00765F81"/>
    <w:rsid w:val="00775B07"/>
    <w:rsid w:val="00781353"/>
    <w:rsid w:val="00787E2E"/>
    <w:rsid w:val="00791823"/>
    <w:rsid w:val="007B19FE"/>
    <w:rsid w:val="007B5502"/>
    <w:rsid w:val="007D407B"/>
    <w:rsid w:val="007D5CC0"/>
    <w:rsid w:val="00827646"/>
    <w:rsid w:val="0083303E"/>
    <w:rsid w:val="008330A0"/>
    <w:rsid w:val="0085254F"/>
    <w:rsid w:val="00866A57"/>
    <w:rsid w:val="00890B27"/>
    <w:rsid w:val="008E273F"/>
    <w:rsid w:val="008E6330"/>
    <w:rsid w:val="0091583C"/>
    <w:rsid w:val="00935E69"/>
    <w:rsid w:val="009A03A3"/>
    <w:rsid w:val="009E2B92"/>
    <w:rsid w:val="00A41CEC"/>
    <w:rsid w:val="00A64B11"/>
    <w:rsid w:val="00A650F5"/>
    <w:rsid w:val="00A67C3F"/>
    <w:rsid w:val="00A97D4B"/>
    <w:rsid w:val="00AE354F"/>
    <w:rsid w:val="00B14E6B"/>
    <w:rsid w:val="00B17387"/>
    <w:rsid w:val="00B21839"/>
    <w:rsid w:val="00B22E29"/>
    <w:rsid w:val="00B77526"/>
    <w:rsid w:val="00BD6003"/>
    <w:rsid w:val="00C2212E"/>
    <w:rsid w:val="00C41B71"/>
    <w:rsid w:val="00C43D13"/>
    <w:rsid w:val="00C80507"/>
    <w:rsid w:val="00CA46CB"/>
    <w:rsid w:val="00CA4EEB"/>
    <w:rsid w:val="00D22B72"/>
    <w:rsid w:val="00D2671A"/>
    <w:rsid w:val="00D36557"/>
    <w:rsid w:val="00D63E02"/>
    <w:rsid w:val="00D808DD"/>
    <w:rsid w:val="00DA018A"/>
    <w:rsid w:val="00DD780A"/>
    <w:rsid w:val="00DF621F"/>
    <w:rsid w:val="00E01CC0"/>
    <w:rsid w:val="00E35020"/>
    <w:rsid w:val="00ED3AB9"/>
    <w:rsid w:val="00EE6CDD"/>
    <w:rsid w:val="00FB0CC4"/>
    <w:rsid w:val="00FB43A6"/>
    <w:rsid w:val="00FC4632"/>
    <w:rsid w:val="00FC4704"/>
    <w:rsid w:val="00FD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3515D837"/>
  <w15:docId w15:val="{0CC7E8F9-EE46-1E43-A5BE-DFE91D41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21"/>
        <w:szCs w:val="21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qFormat="1"/>
    <w:lsdException w:name="heading 2" w:semiHidden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C41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ock">
    <w:name w:val="Infoblock"/>
    <w:basedOn w:val="Normal"/>
    <w:uiPriority w:val="6"/>
    <w:qFormat/>
    <w:rsid w:val="004559E0"/>
    <w:pPr>
      <w:tabs>
        <w:tab w:val="left" w:pos="170"/>
      </w:tabs>
      <w:spacing w:line="200" w:lineRule="exact"/>
    </w:pPr>
    <w:rPr>
      <w:rFonts w:asciiTheme="majorHAnsi" w:hAnsiTheme="majorHAnsi"/>
      <w:sz w:val="16"/>
      <w:szCs w:val="13"/>
    </w:rPr>
  </w:style>
  <w:style w:type="paragraph" w:customStyle="1" w:styleId="Absenderzeile">
    <w:name w:val="Absenderzeile"/>
    <w:basedOn w:val="Normal"/>
    <w:uiPriority w:val="4"/>
    <w:qFormat/>
    <w:rsid w:val="007D5CC0"/>
    <w:pPr>
      <w:spacing w:line="164" w:lineRule="exact"/>
    </w:pPr>
    <w:rPr>
      <w:rFonts w:asciiTheme="majorHAnsi" w:hAnsiTheme="majorHAnsi"/>
      <w:sz w:val="13"/>
      <w:szCs w:val="16"/>
    </w:rPr>
  </w:style>
  <w:style w:type="paragraph" w:customStyle="1" w:styleId="Empfnger">
    <w:name w:val="Empfänger"/>
    <w:basedOn w:val="Normal"/>
    <w:uiPriority w:val="5"/>
    <w:qFormat/>
    <w:rsid w:val="007070DC"/>
    <w:pPr>
      <w:spacing w:line="270" w:lineRule="exact"/>
    </w:pPr>
  </w:style>
  <w:style w:type="paragraph" w:customStyle="1" w:styleId="Datum">
    <w:name w:val="// Datum"/>
    <w:basedOn w:val="Normal"/>
    <w:uiPriority w:val="9"/>
    <w:qFormat/>
    <w:rsid w:val="00B77526"/>
    <w:pPr>
      <w:spacing w:after="270" w:line="270" w:lineRule="exact"/>
      <w:contextualSpacing/>
    </w:pPr>
  </w:style>
  <w:style w:type="paragraph" w:customStyle="1" w:styleId="Betreff">
    <w:name w:val="Betreff"/>
    <w:basedOn w:val="Normal"/>
    <w:uiPriority w:val="10"/>
    <w:qFormat/>
    <w:rsid w:val="00247294"/>
    <w:pPr>
      <w:spacing w:after="540" w:line="270" w:lineRule="exact"/>
      <w:contextualSpacing/>
    </w:pPr>
    <w:rPr>
      <w:b/>
    </w:rPr>
  </w:style>
  <w:style w:type="paragraph" w:customStyle="1" w:styleId="Text">
    <w:name w:val="Text"/>
    <w:basedOn w:val="Normal"/>
    <w:uiPriority w:val="11"/>
    <w:qFormat/>
    <w:rsid w:val="00D808DD"/>
    <w:pPr>
      <w:tabs>
        <w:tab w:val="left" w:pos="4536"/>
      </w:tabs>
      <w:spacing w:line="270" w:lineRule="exact"/>
    </w:pPr>
  </w:style>
  <w:style w:type="paragraph" w:customStyle="1" w:styleId="Anlage">
    <w:name w:val="Anlage"/>
    <w:basedOn w:val="Normal"/>
    <w:uiPriority w:val="14"/>
    <w:qFormat/>
    <w:rsid w:val="00D808DD"/>
    <w:pPr>
      <w:numPr>
        <w:numId w:val="1"/>
      </w:numPr>
      <w:spacing w:line="270" w:lineRule="exact"/>
    </w:pPr>
  </w:style>
  <w:style w:type="paragraph" w:customStyle="1" w:styleId="Standorte">
    <w:name w:val="Standorte"/>
    <w:basedOn w:val="Normal"/>
    <w:uiPriority w:val="29"/>
    <w:qFormat/>
    <w:rsid w:val="007070DC"/>
    <w:pPr>
      <w:spacing w:line="196" w:lineRule="exact"/>
    </w:pPr>
    <w:rPr>
      <w:rFonts w:asciiTheme="majorHAnsi" w:hAnsiTheme="majorHAns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6FB8"/>
  </w:style>
  <w:style w:type="paragraph" w:styleId="Footer">
    <w:name w:val="footer"/>
    <w:basedOn w:val="Normal"/>
    <w:link w:val="FooterChar"/>
    <w:uiPriority w:val="99"/>
    <w:semiHidden/>
    <w:rsid w:val="004E6FB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6FB8"/>
  </w:style>
  <w:style w:type="paragraph" w:styleId="BalloonText">
    <w:name w:val="Balloon Text"/>
    <w:basedOn w:val="Normal"/>
    <w:link w:val="BalloonTextChar"/>
    <w:uiPriority w:val="99"/>
    <w:semiHidden/>
    <w:rsid w:val="004E6F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D5CC0"/>
    <w:rPr>
      <w:color w:val="808080"/>
    </w:rPr>
  </w:style>
  <w:style w:type="table" w:styleId="TableGrid">
    <w:name w:val="Table Grid"/>
    <w:basedOn w:val="TableNormal"/>
    <w:uiPriority w:val="59"/>
    <w:rsid w:val="007D5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QCapitalEinfacheTabelle">
    <w:name w:val="HQ Capital // Einfache Tabelle"/>
    <w:basedOn w:val="TableNormal"/>
    <w:uiPriority w:val="99"/>
    <w:rsid w:val="007D5CC0"/>
    <w:tblPr>
      <w:tblCellMar>
        <w:left w:w="0" w:type="dxa"/>
        <w:right w:w="0" w:type="dxa"/>
      </w:tblCellMar>
    </w:tblPr>
  </w:style>
  <w:style w:type="numbering" w:customStyle="1" w:styleId="zzzListeAnlage">
    <w:name w:val="zzz_Liste_Anlage"/>
    <w:basedOn w:val="NoList"/>
    <w:uiPriority w:val="99"/>
    <w:rsid w:val="00D808DD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rsid w:val="001A4B08"/>
    <w:rPr>
      <w:color w:val="3590C0" w:themeColor="hyperlink"/>
      <w:u w:val="single"/>
    </w:rPr>
  </w:style>
  <w:style w:type="character" w:styleId="PageNumber">
    <w:name w:val="page number"/>
    <w:basedOn w:val="DefaultParagraphFont"/>
    <w:rsid w:val="00B14E6B"/>
  </w:style>
  <w:style w:type="paragraph" w:customStyle="1" w:styleId="Default">
    <w:name w:val="Default"/>
    <w:rsid w:val="00775B07"/>
    <w:pPr>
      <w:autoSpaceDE w:val="0"/>
      <w:autoSpaceDN w:val="0"/>
      <w:adjustRightInd w:val="0"/>
    </w:pPr>
    <w:rPr>
      <w:rFonts w:ascii="Helvetica Neue LT Com" w:hAnsi="Helvetica Neue LT Com" w:cs="Helvetica Neue LT Com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K:\Administration\Vorlagen\HQ%20AS\Briefbogen%20HQAS%20mit%20Logo%202016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2C4C6ECD77417589129272909E23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1DDE10-9096-48FC-878B-23B3B27097CA}"/>
      </w:docPartPr>
      <w:docPartBody>
        <w:p w:rsidR="008F4A62" w:rsidRDefault="001D59BE">
          <w:pPr>
            <w:pStyle w:val="4B2C4C6ECD77417589129272909E2304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2DB755D50C6B498880B1D5668299DD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09C0B2-F89B-415A-B06E-EE8578B134B4}"/>
      </w:docPartPr>
      <w:docPartBody>
        <w:p w:rsidR="008F4A62" w:rsidRDefault="001D59BE">
          <w:pPr>
            <w:pStyle w:val="2DB755D50C6B498880B1D5668299DD97"/>
          </w:pPr>
          <w:r>
            <w:rPr>
              <w:rStyle w:val="PlaceholderText"/>
            </w:rPr>
            <w:t>Absenderzeile</w:t>
          </w:r>
        </w:p>
      </w:docPartBody>
    </w:docPart>
    <w:docPart>
      <w:docPartPr>
        <w:name w:val="3A3EE0FE00AD46D5B92E600267E7F6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F567F-9B7D-4D80-9B04-31499A2F8BB1}"/>
      </w:docPartPr>
      <w:docPartBody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  <w:b/>
            </w:rPr>
          </w:pPr>
          <w:r w:rsidRPr="004559E0">
            <w:rPr>
              <w:rStyle w:val="PlaceholderText"/>
              <w:b/>
            </w:rPr>
            <w:t>persönlich / vertraulich (optional)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1 (z.B. Firma)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2 (z.B. Abteilung)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3 (z.B. Vorname Name)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4 (z.B. Straße und Nr.)</w:t>
          </w:r>
        </w:p>
        <w:p w:rsidR="008B423C" w:rsidRPr="004559E0" w:rsidRDefault="001D59BE" w:rsidP="008B423C">
          <w:pPr>
            <w:pStyle w:val="Empfnger"/>
            <w:framePr w:wrap="around" w:vAnchor="page" w:hAnchor="page" w:x="1419" w:y="2989"/>
            <w:rPr>
              <w:rStyle w:val="PlaceholderText"/>
            </w:rPr>
          </w:pPr>
          <w:r w:rsidRPr="004559E0">
            <w:rPr>
              <w:rStyle w:val="PlaceholderText"/>
            </w:rPr>
            <w:t>Anschrift Zeile 5 (z.B. PLZ und Ort)</w:t>
          </w:r>
        </w:p>
        <w:p w:rsidR="008F4A62" w:rsidRDefault="001D59BE">
          <w:pPr>
            <w:pStyle w:val="3A3EE0FE00AD46D5B92E600267E7F605"/>
          </w:pPr>
          <w:r w:rsidRPr="004559E0">
            <w:rPr>
              <w:rStyle w:val="PlaceholderText"/>
            </w:rPr>
            <w:t>Anschrift Zeile 6 (z.B. Land)</w:t>
          </w:r>
        </w:p>
      </w:docPartBody>
    </w:docPart>
    <w:docPart>
      <w:docPartPr>
        <w:name w:val="5033F5D9EA0146D186D76FE8EF5D7C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A4D9DC3-F1CF-4A9B-8B44-AA58AB74C4CB}"/>
      </w:docPartPr>
      <w:docPartBody>
        <w:p w:rsidR="008F4A62" w:rsidRDefault="001D59BE">
          <w:pPr>
            <w:pStyle w:val="5033F5D9EA0146D186D76FE8EF5D7C63"/>
          </w:pPr>
          <w:r>
            <w:rPr>
              <w:rStyle w:val="PlaceholderText"/>
            </w:rPr>
            <w:t>Infoblock</w:t>
          </w:r>
        </w:p>
      </w:docPartBody>
    </w:docPart>
    <w:docPart>
      <w:docPartPr>
        <w:name w:val="DEA34BA439354A88802A0B329A00E1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4C6371-0F0A-4A7C-9671-8804B3C39A4D}"/>
      </w:docPartPr>
      <w:docPartBody>
        <w:p w:rsidR="008F4A62" w:rsidRDefault="001D59BE">
          <w:pPr>
            <w:pStyle w:val="DEA34BA439354A88802A0B329A00E12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278A5E1C0EDC4187BFFC3DE13F8FCC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72C55E-7B66-45AB-91D3-CAB29FEF931A}"/>
      </w:docPartPr>
      <w:docPartBody>
        <w:p w:rsidR="008F4A62" w:rsidRDefault="001D59BE">
          <w:pPr>
            <w:pStyle w:val="278A5E1C0EDC4187BFFC3DE13F8FCCF5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72E62430E61245E2936F11A911F9BC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A92A93-2570-4B30-A0D5-D2D916D01FDD}"/>
      </w:docPartPr>
      <w:docPartBody>
        <w:p w:rsidR="008F4A62" w:rsidRDefault="001D59BE">
          <w:pPr>
            <w:pStyle w:val="72E62430E61245E2936F11A911F9BC49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 Name</w:t>
          </w:r>
        </w:p>
      </w:docPartBody>
    </w:docPart>
    <w:docPart>
      <w:docPartPr>
        <w:name w:val="F15CDC7D4544418F91997F76FC2E8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4B78FA-A6A0-4A8F-AA8A-1A1175755526}"/>
      </w:docPartPr>
      <w:docPartBody>
        <w:p w:rsidR="008F4A62" w:rsidRDefault="001D59BE">
          <w:pPr>
            <w:pStyle w:val="F15CDC7D4544418F91997F76FC2E84E0"/>
          </w:pPr>
          <w:r w:rsidRPr="001A4B08">
            <w:rPr>
              <w:rFonts w:asciiTheme="majorHAnsi" w:hAnsiTheme="majorHAnsi"/>
              <w:color w:val="808080"/>
              <w:sz w:val="16"/>
              <w:szCs w:val="13"/>
            </w:rPr>
            <w:t>vorname.name</w:t>
          </w:r>
        </w:p>
      </w:docPartBody>
    </w:docPart>
    <w:docPart>
      <w:docPartPr>
        <w:name w:val="FA102CF80C964632B6C2BC3A271577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80AA10-E71C-4142-B12A-F50B7F3C58F5}"/>
      </w:docPartPr>
      <w:docPartBody>
        <w:p w:rsidR="008F4A62" w:rsidRDefault="001D59BE">
          <w:pPr>
            <w:pStyle w:val="FA102CF80C964632B6C2BC3A27157791"/>
          </w:pPr>
          <w:r w:rsidRPr="00221D35">
            <w:rPr>
              <w:rStyle w:val="PlaceholderText"/>
            </w:rPr>
            <w:t>Betreff</w:t>
          </w:r>
        </w:p>
      </w:docPartBody>
    </w:docPart>
    <w:docPart>
      <w:docPartPr>
        <w:name w:val="3C536F88B3BB4CB69561E8585D2A972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17025C-EC65-43DD-B28F-ACD457E6FAD5}"/>
      </w:docPartPr>
      <w:docPartBody>
        <w:p w:rsidR="008F4A62" w:rsidRDefault="001D59BE">
          <w:pPr>
            <w:pStyle w:val="3C536F88B3BB4CB69561E8585D2A972C"/>
          </w:pPr>
          <w:r w:rsidRPr="00D808DD">
            <w:rPr>
              <w:rStyle w:val="PlaceholderText"/>
            </w:rPr>
            <w:t>Vorname Name</w:t>
          </w:r>
        </w:p>
      </w:docPartBody>
    </w:docPart>
    <w:docPart>
      <w:docPartPr>
        <w:name w:val="10C18BBC930F45A69F4DFBC0C3E4E2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2F41C0-9995-4397-8B1F-F6D676FE0ED5}"/>
      </w:docPartPr>
      <w:docPartBody>
        <w:p w:rsidR="008F4A62" w:rsidRDefault="001D59BE">
          <w:pPr>
            <w:pStyle w:val="10C18BBC930F45A69F4DFBC0C3E4E2A7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20E11047204F62BA0BA6EE657DCCF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A3D9150-3DA7-4EFF-AE0F-9B06EB7F83EA}"/>
      </w:docPartPr>
      <w:docPartBody>
        <w:p w:rsidR="008F4A62" w:rsidRDefault="001D59BE">
          <w:pPr>
            <w:pStyle w:val="4720E11047204F62BA0BA6EE657DCCFE"/>
          </w:pPr>
          <w:r w:rsidRPr="00D808DD">
            <w:rPr>
              <w:rStyle w:val="PlaceholderText"/>
            </w:rPr>
            <w:t>Titel/Funktion</w:t>
          </w:r>
        </w:p>
      </w:docPartBody>
    </w:docPart>
    <w:docPart>
      <w:docPartPr>
        <w:name w:val="479CB6038E974266A27087CA26A1E5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1E581A-3125-4670-9B83-E1AC090B487D}"/>
      </w:docPartPr>
      <w:docPartBody>
        <w:p w:rsidR="008F4A62" w:rsidRDefault="001D59BE" w:rsidP="001D59BE">
          <w:pPr>
            <w:pStyle w:val="479CB6038E974266A27087CA26A1E52D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2985139169844329B74C2B130AE7C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E4B5A5-2719-41FF-8BDD-776CD62BE8F7}"/>
      </w:docPartPr>
      <w:docPartBody>
        <w:p w:rsidR="008F4A62" w:rsidRDefault="001D59BE" w:rsidP="001D59BE">
          <w:pPr>
            <w:pStyle w:val="2985139169844329B74C2B130AE7CDA6"/>
          </w:pPr>
          <w:r w:rsidRPr="00D808DD">
            <w:rPr>
              <w:rStyle w:val="PlaceholderText"/>
            </w:rPr>
            <w:t>Anlage 1</w:t>
          </w:r>
        </w:p>
      </w:docPartBody>
    </w:docPart>
    <w:docPart>
      <w:docPartPr>
        <w:name w:val="047AA6ADA37F7642B57026F4DF65E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DE4FD-648B-5641-A038-E2657D1F2EFA}"/>
      </w:docPartPr>
      <w:docPartBody>
        <w:p w:rsidR="00DC3735" w:rsidRDefault="00E94001" w:rsidP="00E94001">
          <w:pPr>
            <w:pStyle w:val="047AA6ADA37F7642B57026F4DF65EE39"/>
          </w:pPr>
          <w:r w:rsidRPr="00B64C55">
            <w:rPr>
              <w:rStyle w:val="PlaceholderText"/>
            </w:rPr>
            <w:t>Klicken Sie hier, um Text einzugeben.</w:t>
          </w:r>
        </w:p>
      </w:docPartBody>
    </w:docPart>
    <w:docPart>
      <w:docPartPr>
        <w:name w:val="F9AE61905F2C074BAFEE044059C2CE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B38B8-4630-2A49-A119-C7BDB1B007D9}"/>
      </w:docPartPr>
      <w:docPartBody>
        <w:p w:rsidR="00DC3735" w:rsidRDefault="00E94001" w:rsidP="00E94001">
          <w:pPr>
            <w:pStyle w:val="F9AE61905F2C074BAFEE044059C2CE74"/>
          </w:pPr>
          <w:r w:rsidRPr="00221D35">
            <w:rPr>
              <w:rStyle w:val="PlaceholderText"/>
            </w:rPr>
            <w:t>Betreff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NeueLT Com 55 Roman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altName w:val="Arial"/>
    <w:panose1 w:val="020B0604020202020204"/>
    <w:charset w:val="00"/>
    <w:family w:val="swiss"/>
    <w:pitch w:val="variable"/>
    <w:sig w:usb0="800000AF" w:usb1="10002042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T Com">
    <w:altName w:val="Helvetica Neue LT Com 55 Roman"/>
    <w:panose1 w:val="02000503000000020004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Com-L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59BE"/>
    <w:rsid w:val="001D59BE"/>
    <w:rsid w:val="002861A4"/>
    <w:rsid w:val="0035556E"/>
    <w:rsid w:val="00792822"/>
    <w:rsid w:val="008B423C"/>
    <w:rsid w:val="008F4A62"/>
    <w:rsid w:val="00D41A06"/>
    <w:rsid w:val="00DC3735"/>
    <w:rsid w:val="00E9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4001"/>
    <w:rPr>
      <w:color w:val="808080"/>
    </w:rPr>
  </w:style>
  <w:style w:type="paragraph" w:customStyle="1" w:styleId="4B2C4C6ECD77417589129272909E2304">
    <w:name w:val="4B2C4C6ECD77417589129272909E2304"/>
  </w:style>
  <w:style w:type="paragraph" w:customStyle="1" w:styleId="2DB755D50C6B498880B1D5668299DD97">
    <w:name w:val="2DB755D50C6B498880B1D5668299DD97"/>
  </w:style>
  <w:style w:type="paragraph" w:customStyle="1" w:styleId="Empfnger">
    <w:name w:val="Empfänger"/>
    <w:basedOn w:val="Normal"/>
    <w:uiPriority w:val="5"/>
    <w:qFormat/>
    <w:rsid w:val="00792822"/>
    <w:pPr>
      <w:spacing w:after="0" w:line="270" w:lineRule="exact"/>
    </w:pPr>
    <w:rPr>
      <w:rFonts w:eastAsiaTheme="minorHAnsi" w:cs="Times New Roman"/>
      <w:sz w:val="21"/>
      <w:szCs w:val="21"/>
      <w:lang w:eastAsia="en-US"/>
    </w:rPr>
  </w:style>
  <w:style w:type="paragraph" w:customStyle="1" w:styleId="3A3EE0FE00AD46D5B92E600267E7F605">
    <w:name w:val="3A3EE0FE00AD46D5B92E600267E7F605"/>
  </w:style>
  <w:style w:type="paragraph" w:customStyle="1" w:styleId="5033F5D9EA0146D186D76FE8EF5D7C63">
    <w:name w:val="5033F5D9EA0146D186D76FE8EF5D7C63"/>
  </w:style>
  <w:style w:type="paragraph" w:customStyle="1" w:styleId="DEA34BA439354A88802A0B329A00E125">
    <w:name w:val="DEA34BA439354A88802A0B329A00E125"/>
  </w:style>
  <w:style w:type="paragraph" w:customStyle="1" w:styleId="AEAF13369F6C4A92821C1D494A87BD1E">
    <w:name w:val="AEAF13369F6C4A92821C1D494A87BD1E"/>
  </w:style>
  <w:style w:type="paragraph" w:customStyle="1" w:styleId="278A5E1C0EDC4187BFFC3DE13F8FCCF5">
    <w:name w:val="278A5E1C0EDC4187BFFC3DE13F8FCCF5"/>
  </w:style>
  <w:style w:type="paragraph" w:customStyle="1" w:styleId="72E62430E61245E2936F11A911F9BC49">
    <w:name w:val="72E62430E61245E2936F11A911F9BC49"/>
  </w:style>
  <w:style w:type="paragraph" w:customStyle="1" w:styleId="3DC688C55F814913ABC52DA0CAB7A09A">
    <w:name w:val="3DC688C55F814913ABC52DA0CAB7A09A"/>
  </w:style>
  <w:style w:type="paragraph" w:customStyle="1" w:styleId="F15CDC7D4544418F91997F76FC2E84E0">
    <w:name w:val="F15CDC7D4544418F91997F76FC2E84E0"/>
  </w:style>
  <w:style w:type="paragraph" w:customStyle="1" w:styleId="286321686A5B4B9383716F8D53254CA7">
    <w:name w:val="286321686A5B4B9383716F8D53254CA7"/>
  </w:style>
  <w:style w:type="paragraph" w:customStyle="1" w:styleId="FA102CF80C964632B6C2BC3A27157791">
    <w:name w:val="FA102CF80C964632B6C2BC3A27157791"/>
  </w:style>
  <w:style w:type="paragraph" w:customStyle="1" w:styleId="CE99E2BE33214B45844288D646DAE1D8">
    <w:name w:val="CE99E2BE33214B45844288D646DAE1D8"/>
  </w:style>
  <w:style w:type="paragraph" w:customStyle="1" w:styleId="767BA227643342E9865855B44F84FA2F">
    <w:name w:val="767BA227643342E9865855B44F84FA2F"/>
  </w:style>
  <w:style w:type="paragraph" w:customStyle="1" w:styleId="3C536F88B3BB4CB69561E8585D2A972C">
    <w:name w:val="3C536F88B3BB4CB69561E8585D2A972C"/>
  </w:style>
  <w:style w:type="paragraph" w:customStyle="1" w:styleId="A763D7D3922B42ECB22F7BF2C0AAE9CB">
    <w:name w:val="A763D7D3922B42ECB22F7BF2C0AAE9CB"/>
  </w:style>
  <w:style w:type="paragraph" w:customStyle="1" w:styleId="10C18BBC930F45A69F4DFBC0C3E4E2A7">
    <w:name w:val="10C18BBC930F45A69F4DFBC0C3E4E2A7"/>
  </w:style>
  <w:style w:type="paragraph" w:customStyle="1" w:styleId="4720E11047204F62BA0BA6EE657DCCFE">
    <w:name w:val="4720E11047204F62BA0BA6EE657DCCFE"/>
  </w:style>
  <w:style w:type="paragraph" w:customStyle="1" w:styleId="0C1D59CEB7F34D8684DEB262A45899BB">
    <w:name w:val="0C1D59CEB7F34D8684DEB262A45899BB"/>
  </w:style>
  <w:style w:type="paragraph" w:customStyle="1" w:styleId="AB229ADC6523497F8DC54E17E5FA3100">
    <w:name w:val="AB229ADC6523497F8DC54E17E5FA3100"/>
  </w:style>
  <w:style w:type="paragraph" w:customStyle="1" w:styleId="479CB6038E974266A27087CA26A1E52D">
    <w:name w:val="479CB6038E974266A27087CA26A1E52D"/>
    <w:rsid w:val="001D59BE"/>
  </w:style>
  <w:style w:type="paragraph" w:customStyle="1" w:styleId="0DC3C0DFD8D54B838222D1FFC71F8D3F">
    <w:name w:val="0DC3C0DFD8D54B838222D1FFC71F8D3F"/>
    <w:rsid w:val="001D59BE"/>
  </w:style>
  <w:style w:type="paragraph" w:customStyle="1" w:styleId="2985139169844329B74C2B130AE7CDA6">
    <w:name w:val="2985139169844329B74C2B130AE7CDA6"/>
    <w:rsid w:val="001D59BE"/>
  </w:style>
  <w:style w:type="paragraph" w:customStyle="1" w:styleId="3D5ADEAF8783493AB26055F6D0DF918E">
    <w:name w:val="3D5ADEAF8783493AB26055F6D0DF918E"/>
    <w:rsid w:val="00792822"/>
  </w:style>
  <w:style w:type="paragraph" w:customStyle="1" w:styleId="009E4B9D60EF46BF9CA8805AF4B60362">
    <w:name w:val="009E4B9D60EF46BF9CA8805AF4B60362"/>
    <w:rsid w:val="00792822"/>
  </w:style>
  <w:style w:type="paragraph" w:customStyle="1" w:styleId="E8E7A4D37AE44E02A9AC7ABC1B67506D">
    <w:name w:val="E8E7A4D37AE44E02A9AC7ABC1B67506D"/>
    <w:rsid w:val="00792822"/>
  </w:style>
  <w:style w:type="paragraph" w:customStyle="1" w:styleId="047AA6ADA37F7642B57026F4DF65EE39">
    <w:name w:val="047AA6ADA37F7642B57026F4DF65EE39"/>
    <w:rsid w:val="00E94001"/>
    <w:pPr>
      <w:spacing w:after="0" w:line="240" w:lineRule="auto"/>
    </w:pPr>
    <w:rPr>
      <w:sz w:val="24"/>
      <w:szCs w:val="24"/>
      <w:lang w:eastAsia="en-US"/>
    </w:rPr>
  </w:style>
  <w:style w:type="paragraph" w:customStyle="1" w:styleId="F9AE61905F2C074BAFEE044059C2CE74">
    <w:name w:val="F9AE61905F2C074BAFEE044059C2CE74"/>
    <w:rsid w:val="00E94001"/>
    <w:pPr>
      <w:spacing w:after="0" w:line="240" w:lineRule="auto"/>
    </w:pPr>
    <w:rPr>
      <w:sz w:val="24"/>
      <w:szCs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HQ Capital">
      <a:dk1>
        <a:sysClr val="windowText" lastClr="000000"/>
      </a:dk1>
      <a:lt1>
        <a:sysClr val="window" lastClr="FFFFFF"/>
      </a:lt1>
      <a:dk2>
        <a:srgbClr val="BCD69C"/>
      </a:dk2>
      <a:lt2>
        <a:srgbClr val="718243"/>
      </a:lt2>
      <a:accent1>
        <a:srgbClr val="40789B"/>
      </a:accent1>
      <a:accent2>
        <a:srgbClr val="CDBEAE"/>
      </a:accent2>
      <a:accent3>
        <a:srgbClr val="847C7A"/>
      </a:accent3>
      <a:accent4>
        <a:srgbClr val="9AC7DF"/>
      </a:accent4>
      <a:accent5>
        <a:srgbClr val="8D6B8D"/>
      </a:accent5>
      <a:accent6>
        <a:srgbClr val="CFAECD"/>
      </a:accent6>
      <a:hlink>
        <a:srgbClr val="3590C0"/>
      </a:hlink>
      <a:folHlink>
        <a:srgbClr val="9D8214"/>
      </a:folHlink>
    </a:clrScheme>
    <a:fontScheme name="HQ Capital">
      <a:majorFont>
        <a:latin typeface="HelveticaNeueLT Com 45 Lt"/>
        <a:ea typeface=""/>
        <a:cs typeface=""/>
      </a:majorFont>
      <a:minorFont>
        <a:latin typeface="HelveticaNeueLT Com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6350"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7995EE-D05E-EE4A-823E-B3AC02FF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K:\Administration\Vorlagen\HQ AS\Briefbogen HQAS mit Logo 2016.dotm</Template>
  <TotalTime>12</TotalTime>
  <Pages>4</Pages>
  <Words>1618</Words>
  <Characters>9224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Müller</dc:creator>
  <cp:lastModifiedBy>Arne Zeising</cp:lastModifiedBy>
  <cp:revision>17</cp:revision>
  <cp:lastPrinted>2018-11-07T13:21:00Z</cp:lastPrinted>
  <dcterms:created xsi:type="dcterms:W3CDTF">2019-06-20T11:57:00Z</dcterms:created>
  <dcterms:modified xsi:type="dcterms:W3CDTF">2019-07-04T14:06:00Z</dcterms:modified>
  <cp:contentStatus>Karg-Stiftung</cp:contentStatus>
</cp:coreProperties>
</file>