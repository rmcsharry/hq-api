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HQCapitalEinfacheTabelle"/>
        <w:tblpPr w:vertAnchor="page" w:horzAnchor="page" w:tblpX="1419" w:tblpY="2740"/>
        <w:tblW w:w="0" w:type="auto"/>
        <w:tblLayout w:type="fixed"/>
        <w:tblLook w:val="04A0" w:firstRow="1" w:lastRow="0" w:firstColumn="1" w:lastColumn="0" w:noHBand="0" w:noVBand="1"/>
      </w:tblPr>
      <w:tblGrid>
        <w:gridCol w:w="4535"/>
      </w:tblGrid>
      <w:sdt>
        <w:sdtPr>
          <w:id w:val="549197982"/>
          <w:lock w:val="sdtContentLocked"/>
          <w:placeholder>
            <w:docPart w:val="F2EC41D4254D134EB419191138DC3158"/>
          </w:placeholder>
        </w:sdtPr>
        <w:sdtEndPr/>
        <w:sdtContent>
          <w:tr w:rsidR="007D5CC0" w:rsidRPr="00EC3BBF" w14:paraId="09D3A55D" w14:textId="77777777" w:rsidTr="007D5CC0">
            <w:trPr>
              <w:trHeight w:hRule="exact" w:val="227"/>
            </w:trPr>
            <w:sdt>
              <w:sdtPr>
                <w:id w:val="-653920406"/>
                <w:placeholder>
                  <w:docPart w:val="B7024CD20900E646B78F61C0383ACB2F"/>
                </w:placeholder>
                <w:text/>
              </w:sdtPr>
              <w:sdtEndPr/>
              <w:sdtContent>
                <w:tc>
                  <w:tcPr>
                    <w:tcW w:w="4535" w:type="dxa"/>
                  </w:tcPr>
                  <w:p w14:paraId="0BB069B3" w14:textId="5871E881" w:rsidR="007D5CC0" w:rsidRPr="00EC3BBF" w:rsidRDefault="00C81218" w:rsidP="00827646">
                    <w:pPr>
                      <w:pStyle w:val="Absenderzeile"/>
                      <w:rPr>
                        <w:lang w:val="en-US"/>
                      </w:rPr>
                    </w:pPr>
                    <w:r w:rsidRPr="00C81218">
                      <w:t>{fund.name}, Am Pilgerrain 17, 61352 Bad Homburg</w:t>
                    </w:r>
                  </w:p>
                </w:tc>
              </w:sdtContent>
            </w:sdt>
          </w:tr>
        </w:sdtContent>
      </w:sdt>
    </w:tbl>
    <w:tbl>
      <w:tblPr>
        <w:tblStyle w:val="HQCapitalEinfacheTabelle"/>
        <w:tblpPr w:rightFromText="5670" w:bottomFromText="629" w:vertAnchor="page" w:horzAnchor="page" w:tblpX="1419" w:tblpY="2989"/>
        <w:tblW w:w="0" w:type="auto"/>
        <w:tblLayout w:type="fixed"/>
        <w:tblLook w:val="04A0" w:firstRow="1" w:lastRow="0" w:firstColumn="1" w:lastColumn="0" w:noHBand="0" w:noVBand="1"/>
      </w:tblPr>
      <w:tblGrid>
        <w:gridCol w:w="4535"/>
      </w:tblGrid>
      <w:sdt>
        <w:sdtPr>
          <w:rPr>
            <w:lang w:val="en-US"/>
          </w:rPr>
          <w:id w:val="102928199"/>
          <w:lock w:val="sdtContentLocked"/>
          <w:placeholder>
            <w:docPart w:val="F2EC41D4254D134EB419191138DC3158"/>
          </w:placeholder>
        </w:sdtPr>
        <w:sdtEndPr/>
        <w:sdtContent>
          <w:tr w:rsidR="007D5CC0" w:rsidRPr="003A43E9" w14:paraId="0FC45FCE" w14:textId="77777777" w:rsidTr="004559E0">
            <w:trPr>
              <w:trHeight w:hRule="exact" w:val="1984"/>
            </w:trPr>
            <w:sdt>
              <w:sdtPr>
                <w:rPr>
                  <w:lang w:val="en-US"/>
                </w:rPr>
                <w:id w:val="173900"/>
                <w:placeholder>
                  <w:docPart w:val="6BAFBD63A754924C8216BC115CFB68DA"/>
                </w:placeholder>
              </w:sdtPr>
              <w:sdtEndPr/>
              <w:sdtContent>
                <w:tc>
                  <w:tcPr>
                    <w:tcW w:w="4535" w:type="dxa"/>
                  </w:tcPr>
                  <w:p w14:paraId="585B3634" w14:textId="7538624A"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w:t>
                    </w:r>
                    <w:r w:rsidRPr="00BC0A0A">
                      <w:rPr>
                        <w:lang w:val="en-US"/>
                      </w:rPr>
                      <w:t>gender}</w:t>
                    </w:r>
                  </w:p>
                  <w:p w14:paraId="28ABA5B6" w14:textId="1ED42967" w:rsidR="00E8259F" w:rsidRPr="00BC0A0A" w:rsidRDefault="00E8259F" w:rsidP="0047664E">
                    <w:pPr>
                      <w:pStyle w:val="Empfnger"/>
                      <w:rPr>
                        <w:lang w:val="en-US"/>
                      </w:rPr>
                    </w:pPr>
                    <w:r w:rsidRPr="00BC0A0A">
                      <w:rPr>
                        <w:lang w:val="en-US"/>
                      </w:rPr>
                      <w:t>{</w:t>
                    </w:r>
                    <w:r w:rsidR="00BC0A0A" w:rsidRPr="00BC0A0A">
                      <w:rPr>
                        <w:lang w:val="en-US"/>
                      </w:rPr>
                      <w:t>investor.</w:t>
                    </w:r>
                    <w:r w:rsidR="00F13F5A">
                      <w:rPr>
                        <w:lang w:val="en-US"/>
                      </w:rPr>
                      <w:t>primary_owner.</w:t>
                    </w:r>
                    <w:r w:rsidR="00BC0A0A" w:rsidRPr="00BC0A0A">
                      <w:rPr>
                        <w:lang w:val="en-US"/>
                      </w:rPr>
                      <w:t>full_name</w:t>
                    </w:r>
                    <w:r w:rsidRPr="00BC0A0A">
                      <w:rPr>
                        <w:lang w:val="en-US"/>
                      </w:rPr>
                      <w:t>}</w:t>
                    </w:r>
                  </w:p>
                  <w:p w14:paraId="3F2B0693" w14:textId="77777777" w:rsidR="00CB1C7F" w:rsidRDefault="00E8259F" w:rsidP="0047664E">
                    <w:pPr>
                      <w:pStyle w:val="Empfnger"/>
                      <w:rPr>
                        <w:lang w:val="en-US"/>
                      </w:rPr>
                    </w:pPr>
                    <w:r w:rsidRPr="00BC0A0A">
                      <w:rPr>
                        <w:lang w:val="en-US"/>
                      </w:rPr>
                      <w:t>{</w:t>
                    </w:r>
                    <w:r w:rsidR="00BC0A0A" w:rsidRPr="00BC0A0A">
                      <w:rPr>
                        <w:lang w:val="en-US"/>
                      </w:rPr>
                      <w:t>investor.</w:t>
                    </w:r>
                    <w:r w:rsidR="00F13F5A" w:rsidRPr="00A42F74">
                      <w:rPr>
                        <w:lang w:val="en-US"/>
                      </w:rPr>
                      <w:t>contact_address</w:t>
                    </w:r>
                    <w:r w:rsidR="00BC0A0A">
                      <w:rPr>
                        <w:lang w:val="en-US"/>
                      </w:rPr>
                      <w:t>.</w:t>
                    </w:r>
                    <w:r w:rsidR="00BC0A0A" w:rsidRPr="00BC0A0A">
                      <w:rPr>
                        <w:lang w:val="en-US"/>
                      </w:rPr>
                      <w:t>street_and_number</w:t>
                    </w:r>
                    <w:r w:rsidRPr="00BC0A0A">
                      <w:rPr>
                        <w:lang w:val="en-US"/>
                      </w:rPr>
                      <w:t>}</w:t>
                    </w:r>
                  </w:p>
                  <w:p w14:paraId="5F530A70" w14:textId="7C23BAC2" w:rsidR="004559E0" w:rsidRPr="00A42F74" w:rsidRDefault="00211ACF" w:rsidP="0047664E">
                    <w:pPr>
                      <w:pStyle w:val="Empfnger"/>
                      <w:rPr>
                        <w:lang w:val="en-US"/>
                      </w:rPr>
                    </w:pPr>
                    <w:r w:rsidRPr="0042585B">
                      <w:rPr>
                        <w:lang w:val="en-US"/>
                      </w:rPr>
                      <w:t>{</w:t>
                    </w:r>
                    <w:r w:rsidR="0042585B" w:rsidRPr="00BC0A0A">
                      <w:rPr>
                        <w:lang w:val="en-US"/>
                      </w:rPr>
                      <w:t>investor.</w:t>
                    </w:r>
                    <w:r w:rsidR="00A42F74" w:rsidRPr="00A42F74">
                      <w:rPr>
                        <w:lang w:val="en-US"/>
                      </w:rPr>
                      <w:t>contact_address</w:t>
                    </w:r>
                    <w:r w:rsidR="0042585B">
                      <w:rPr>
                        <w:lang w:val="en-US"/>
                      </w:rPr>
                      <w:t>.postal_code</w:t>
                    </w:r>
                    <w:r w:rsidRPr="0042585B">
                      <w:rPr>
                        <w:lang w:val="en-US"/>
                      </w:rPr>
                      <w:t>}</w:t>
                    </w:r>
                    <w:r w:rsidR="00CB1C7F">
                      <w:rPr>
                        <w:lang w:val="en-US"/>
                      </w:rPr>
                      <w:t xml:space="preserve"> </w:t>
                    </w:r>
                    <w:r w:rsidRPr="0042585B">
                      <w:rPr>
                        <w:lang w:val="en-US"/>
                      </w:rPr>
                      <w:t>{</w:t>
                    </w:r>
                    <w:r w:rsidR="00EE1507" w:rsidRPr="00954BE7">
                      <w:rPr>
                        <w:lang w:val="en-US"/>
                      </w:rPr>
                      <w:t>i</w:t>
                    </w:r>
                    <w:r w:rsidR="0042585B" w:rsidRPr="0042585B">
                      <w:rPr>
                        <w:lang w:val="en-US"/>
                      </w:rPr>
                      <w:t>nvestor.</w:t>
                    </w:r>
                    <w:r w:rsidR="00A42F74" w:rsidRPr="00A42F74">
                      <w:rPr>
                        <w:lang w:val="en-US"/>
                      </w:rPr>
                      <w:t>contact_address</w:t>
                    </w:r>
                    <w:r w:rsidR="0042585B" w:rsidRPr="0042585B">
                      <w:rPr>
                        <w:lang w:val="en-US"/>
                      </w:rPr>
                      <w:t>.city</w:t>
                    </w:r>
                    <w:r w:rsidRPr="0042585B">
                      <w:rPr>
                        <w:lang w:val="en-US"/>
                      </w:rPr>
                      <w:t>}</w:t>
                    </w:r>
                  </w:p>
                </w:tc>
              </w:sdtContent>
            </w:sdt>
          </w:tr>
        </w:sdtContent>
      </w:sdt>
    </w:tbl>
    <w:tbl>
      <w:tblPr>
        <w:tblStyle w:val="HQCapitalEinfacheTabelle"/>
        <w:tblpPr w:vertAnchor="page" w:horzAnchor="page" w:tblpX="8846" w:tblpY="528"/>
        <w:tblW w:w="0" w:type="auto"/>
        <w:shd w:val="clear" w:color="auto" w:fill="FFFFFF" w:themeFill="background1"/>
        <w:tblLayout w:type="fixed"/>
        <w:tblLook w:val="04A0" w:firstRow="1" w:lastRow="0" w:firstColumn="1" w:lastColumn="0" w:noHBand="0" w:noVBand="1"/>
      </w:tblPr>
      <w:tblGrid>
        <w:gridCol w:w="2608"/>
      </w:tblGrid>
      <w:sdt>
        <w:sdtPr>
          <w:rPr>
            <w:rFonts w:asciiTheme="minorHAnsi" w:hAnsiTheme="minorHAnsi"/>
            <w:sz w:val="21"/>
            <w:szCs w:val="21"/>
          </w:rPr>
          <w:id w:val="1637834849"/>
          <w:lock w:val="sdtContentLocked"/>
          <w:placeholder>
            <w:docPart w:val="F2EC41D4254D134EB419191138DC3158"/>
          </w:placeholder>
        </w:sdtPr>
        <w:sdtEndPr>
          <w:rPr>
            <w:rFonts w:asciiTheme="majorHAnsi" w:hAnsiTheme="majorHAnsi"/>
            <w:sz w:val="16"/>
            <w:szCs w:val="13"/>
          </w:rPr>
        </w:sdtEndPr>
        <w:sdtContent>
          <w:sdt>
            <w:sdtPr>
              <w:rPr>
                <w:rFonts w:asciiTheme="minorHAnsi" w:hAnsiTheme="minorHAnsi"/>
                <w:sz w:val="21"/>
                <w:szCs w:val="21"/>
              </w:rPr>
              <w:id w:val="1654635778"/>
              <w:placeholder>
                <w:docPart w:val="9D276247728963469802A2184945263A"/>
              </w:placeholder>
            </w:sdtPr>
            <w:sdtEndPr>
              <w:rPr>
                <w:rFonts w:asciiTheme="majorHAnsi" w:hAnsiTheme="majorHAnsi"/>
                <w:sz w:val="16"/>
                <w:szCs w:val="13"/>
              </w:rPr>
            </w:sdtEndPr>
            <w:sdtContent>
              <w:tr w:rsidR="007D5CC0" w:rsidRPr="007D5CC0" w14:paraId="52D215D2" w14:textId="77777777" w:rsidTr="004559E0">
                <w:trPr>
                  <w:trHeight w:hRule="exact" w:val="5046"/>
                </w:trPr>
                <w:tc>
                  <w:tcPr>
                    <w:tcW w:w="2608" w:type="dxa"/>
                    <w:shd w:val="clear" w:color="auto" w:fill="FFFFFF" w:themeFill="background1"/>
                  </w:tcPr>
                  <w:p w14:paraId="7B9C11A3" w14:textId="4EF89D56" w:rsidR="007C0183" w:rsidRPr="007C0183" w:rsidRDefault="00C81218" w:rsidP="007C0183">
                    <w:pPr>
                      <w:pStyle w:val="Infoblock"/>
                    </w:pPr>
                    <w:r w:rsidRPr="00C81218">
                      <w:t>{fund.name}</w:t>
                    </w:r>
                  </w:p>
                  <w:p w14:paraId="2D5D9613" w14:textId="77777777" w:rsidR="007C0183" w:rsidRPr="007C0183" w:rsidRDefault="007C0183" w:rsidP="007C0183">
                    <w:pPr>
                      <w:pStyle w:val="Infoblock"/>
                    </w:pPr>
                    <w:r w:rsidRPr="007C0183">
                      <w:t>Am Pilgerrain 17</w:t>
                    </w:r>
                  </w:p>
                  <w:p w14:paraId="7A53141E" w14:textId="77777777" w:rsidR="007C0183" w:rsidRPr="007C0183" w:rsidRDefault="007C0183" w:rsidP="007C0183">
                    <w:pPr>
                      <w:pStyle w:val="Infoblock"/>
                    </w:pPr>
                    <w:r w:rsidRPr="007C0183">
                      <w:t>61352 Bad Homburg</w:t>
                    </w:r>
                  </w:p>
                  <w:p w14:paraId="6037AC19" w14:textId="77777777" w:rsidR="00FB0CC4" w:rsidRPr="007C0183" w:rsidRDefault="007C0183" w:rsidP="0040710F">
                    <w:pPr>
                      <w:pStyle w:val="Infoblock"/>
                    </w:pPr>
                    <w:r w:rsidRPr="007C0183">
                      <w:t>Deutschland</w:t>
                    </w:r>
                  </w:p>
                </w:tc>
              </w:tr>
            </w:sdtContent>
          </w:sdt>
        </w:sdtContent>
      </w:sdt>
    </w:tbl>
    <w:p w14:paraId="599A2CDC" w14:textId="07EE14C4" w:rsidR="004E6FB8" w:rsidRPr="0088664E" w:rsidRDefault="00CD3E9B" w:rsidP="00886F45">
      <w:pPr>
        <w:pStyle w:val="Datum"/>
      </w:pPr>
      <w:sdt>
        <w:sdtPr>
          <w:alias w:val="Datum"/>
          <w:tag w:val=""/>
          <w:id w:val="2109919878"/>
          <w:placeholder>
            <w:docPart w:val="4E649D0C63FFAA4F96EECB0BD4B16A89"/>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164C83">
            <w:t>{</w:t>
          </w:r>
          <w:r w:rsidR="00B72023">
            <w:t>current_</w:t>
          </w:r>
          <w:r w:rsidR="00164C83">
            <w:t>date}</w:t>
          </w:r>
        </w:sdtContent>
      </w:sdt>
    </w:p>
    <w:p w14:paraId="7E853D96" w14:textId="72157CA1" w:rsidR="00886F45" w:rsidRPr="00EA57A2" w:rsidRDefault="00BD75EE" w:rsidP="00886F45">
      <w:pPr>
        <w:pStyle w:val="Betreff"/>
        <w:rPr>
          <w:lang w:val="en-US"/>
        </w:rPr>
      </w:pPr>
      <w:r w:rsidRPr="001F2958">
        <w:t>{investor.primary_owner.full_name}</w:t>
      </w:r>
      <w:r>
        <w:br/>
      </w:r>
      <w:r w:rsidR="00BC0A0A">
        <w:t>{fund.</w:t>
      </w:r>
      <w:r w:rsidR="00BC0A0A" w:rsidRPr="00BC0A0A">
        <w:t>name</w:t>
      </w:r>
      <w:r w:rsidR="00BC0A0A">
        <w:t>}</w:t>
      </w:r>
      <w:r w:rsidR="007C3458">
        <w:br/>
        <w:t>Zeichnungsbetrag: {investor.amount_total}</w:t>
      </w:r>
      <w:r w:rsidR="00066F61">
        <w:br/>
        <w:t>{</w:t>
      </w:r>
      <w:r w:rsidR="00306F51">
        <w:t>fund</w:t>
      </w:r>
      <w:r w:rsidR="00066F61">
        <w:t>_cashflow.</w:t>
      </w:r>
      <w:r w:rsidR="00306F51">
        <w:t>number</w:t>
      </w:r>
      <w:r w:rsidR="00066F61">
        <w:t>}</w:t>
      </w:r>
      <w:r w:rsidR="00306F51">
        <w:t xml:space="preserve">. </w:t>
      </w:r>
      <w:r w:rsidR="00306F51" w:rsidRPr="00EA57A2">
        <w:rPr>
          <w:lang w:val="en-US"/>
        </w:rPr>
        <w:t>Kapitalabruf zum {fund_cashflow.valuta_date}</w:t>
      </w:r>
    </w:p>
    <w:p w14:paraId="0AB7C6A5" w14:textId="0A308463" w:rsidR="00935E69" w:rsidRPr="00EA57A2" w:rsidRDefault="0088664E" w:rsidP="00247294">
      <w:pPr>
        <w:pStyle w:val="Text"/>
        <w:rPr>
          <w:lang w:val="en-US"/>
        </w:rPr>
      </w:pPr>
      <w:r w:rsidRPr="00EA57A2">
        <w:rPr>
          <w:lang w:val="en-US"/>
        </w:rPr>
        <w:t>{</w:t>
      </w:r>
      <w:r w:rsidR="004B1A43" w:rsidRPr="00EA57A2">
        <w:rPr>
          <w:lang w:val="en-US"/>
        </w:rPr>
        <w:t>investor.</w:t>
      </w:r>
      <w:r w:rsidR="00DE0AC6" w:rsidRPr="00EA57A2">
        <w:rPr>
          <w:lang w:val="en-US"/>
        </w:rPr>
        <w:t>primary_owner.</w:t>
      </w:r>
      <w:r w:rsidR="004B1A43" w:rsidRPr="00EA57A2">
        <w:rPr>
          <w:lang w:val="en-US"/>
        </w:rPr>
        <w:t>formal_</w:t>
      </w:r>
      <w:r w:rsidRPr="00EA57A2">
        <w:rPr>
          <w:lang w:val="en-US"/>
        </w:rPr>
        <w:t>salutation},</w:t>
      </w:r>
    </w:p>
    <w:p w14:paraId="474C6FCC" w14:textId="77777777" w:rsidR="00247294" w:rsidRPr="00EA57A2" w:rsidRDefault="00247294" w:rsidP="00247294">
      <w:pPr>
        <w:pStyle w:val="Text"/>
        <w:rPr>
          <w:lang w:val="en-US"/>
        </w:rPr>
      </w:pPr>
    </w:p>
    <w:p w14:paraId="0B0B4649" w14:textId="0543D534" w:rsidR="00BC0A0A" w:rsidRDefault="00EA57A2" w:rsidP="00EA57A2">
      <w:r w:rsidRPr="00EA57A2">
        <w:t xml:space="preserve">das Management von </w:t>
      </w:r>
      <w:r>
        <w:t>{fund.name}</w:t>
      </w:r>
      <w:r w:rsidRPr="00EA57A2">
        <w:t xml:space="preserve"> hat uns über einen Kapitalabruf informiert.</w:t>
      </w:r>
      <w:r w:rsidR="00576C5D">
        <w:t xml:space="preserve"> </w:t>
      </w:r>
      <w:r w:rsidRPr="00EA57A2">
        <w:t>In diesem Zusammenhang bitten wir Sie,</w:t>
      </w:r>
    </w:p>
    <w:p w14:paraId="1656D780" w14:textId="1C961867" w:rsidR="00576C5D" w:rsidRDefault="00576C5D" w:rsidP="00EA57A2"/>
    <w:p w14:paraId="52B84DC5" w14:textId="773E1EA0" w:rsidR="00576C5D" w:rsidRPr="00576C5D" w:rsidRDefault="00576C5D" w:rsidP="00576C5D">
      <w:pPr>
        <w:jc w:val="center"/>
        <w:rPr>
          <w:b/>
        </w:rPr>
      </w:pPr>
      <w:r w:rsidRPr="00576C5D">
        <w:rPr>
          <w:b/>
        </w:rPr>
        <w:t xml:space="preserve">bis zum </w:t>
      </w:r>
      <w:r w:rsidRPr="00800B6A">
        <w:rPr>
          <w:b/>
          <w:bCs/>
        </w:rPr>
        <w:t>{fund_cashflow.valuta_date}</w:t>
      </w:r>
      <w:r w:rsidRPr="00576C5D">
        <w:rPr>
          <w:b/>
          <w:bCs/>
        </w:rPr>
        <w:t xml:space="preserve"> </w:t>
      </w:r>
      <w:r w:rsidRPr="00576C5D">
        <w:rPr>
          <w:b/>
        </w:rPr>
        <w:t>(Empfänger-Valuta)</w:t>
      </w:r>
    </w:p>
    <w:p w14:paraId="038C57CF" w14:textId="3CCDCF86" w:rsidR="00576C5D" w:rsidRPr="00800B6A" w:rsidRDefault="001F2958" w:rsidP="00800B6A">
      <w:pPr>
        <w:jc w:val="center"/>
        <w:rPr>
          <w:b/>
          <w:lang w:val="en-US"/>
        </w:rPr>
      </w:pPr>
      <w:r w:rsidRPr="00800B6A">
        <w:rPr>
          <w:b/>
          <w:lang w:val="en-US"/>
        </w:rPr>
        <w:t>{</w:t>
      </w:r>
      <w:r>
        <w:rPr>
          <w:b/>
          <w:lang w:val="en-US"/>
        </w:rPr>
        <w:t>investor_cashflow.</w:t>
      </w:r>
      <w:r w:rsidR="003A43E9">
        <w:rPr>
          <w:b/>
          <w:lang w:val="en-US"/>
        </w:rPr>
        <w:t>net_cashflow</w:t>
      </w:r>
      <w:bookmarkStart w:id="0" w:name="_GoBack"/>
      <w:bookmarkEnd w:id="0"/>
      <w:r>
        <w:rPr>
          <w:b/>
          <w:lang w:val="en-US"/>
        </w:rPr>
        <w:t>_percentage</w:t>
      </w:r>
      <w:r w:rsidRPr="00800B6A">
        <w:rPr>
          <w:b/>
          <w:lang w:val="en-US"/>
        </w:rPr>
        <w:t>}</w:t>
      </w:r>
      <w:r>
        <w:rPr>
          <w:b/>
          <w:lang w:val="en-US"/>
        </w:rPr>
        <w:t xml:space="preserve"> % Ihres Zeichnungsbetrags </w:t>
      </w:r>
      <w:r w:rsidR="00DB62F8">
        <w:rPr>
          <w:b/>
          <w:lang w:val="en-US"/>
        </w:rPr>
        <w:t>(</w:t>
      </w:r>
      <w:r w:rsidR="00800B6A" w:rsidRPr="00800B6A">
        <w:rPr>
          <w:b/>
          <w:lang w:val="en-US"/>
        </w:rPr>
        <w:t>{</w:t>
      </w:r>
      <w:r w:rsidR="00800B6A">
        <w:rPr>
          <w:b/>
          <w:lang w:val="en-US"/>
        </w:rPr>
        <w:t>investor_cashflow.</w:t>
      </w:r>
      <w:r w:rsidR="00416D67">
        <w:rPr>
          <w:b/>
          <w:lang w:val="en-US"/>
        </w:rPr>
        <w:t>net_cashflow</w:t>
      </w:r>
      <w:r w:rsidR="00800B6A" w:rsidRPr="00800B6A">
        <w:rPr>
          <w:b/>
          <w:lang w:val="en-US"/>
        </w:rPr>
        <w:t>_amount}</w:t>
      </w:r>
      <w:r w:rsidR="00800B6A">
        <w:rPr>
          <w:b/>
          <w:lang w:val="en-US"/>
        </w:rPr>
        <w:t xml:space="preserve"> </w:t>
      </w:r>
      <w:r w:rsidR="00800B6A" w:rsidRPr="00800B6A">
        <w:rPr>
          <w:b/>
          <w:lang w:val="en-US"/>
        </w:rPr>
        <w:t>{fund.currency}</w:t>
      </w:r>
      <w:r w:rsidR="00DB62F8">
        <w:rPr>
          <w:b/>
          <w:lang w:val="en-US"/>
        </w:rPr>
        <w:t>)</w:t>
      </w:r>
    </w:p>
    <w:p w14:paraId="2D12B7BB" w14:textId="421F500F" w:rsidR="000947CC" w:rsidRDefault="000947CC" w:rsidP="00EA57A2">
      <w:pPr>
        <w:rPr>
          <w:lang w:val="en-US"/>
        </w:rPr>
      </w:pPr>
    </w:p>
    <w:p w14:paraId="64DBD9F8" w14:textId="77777777" w:rsidR="000947CC" w:rsidRPr="000947CC" w:rsidRDefault="000947CC" w:rsidP="000947CC">
      <w:r w:rsidRPr="000947CC">
        <w:t xml:space="preserve">wie folgt – spesenfrei für den Empfänger – einzubezahlen: </w:t>
      </w:r>
    </w:p>
    <w:p w14:paraId="6562F011" w14:textId="77777777" w:rsidR="000947CC" w:rsidRDefault="000947CC" w:rsidP="000947CC"/>
    <w:p w14:paraId="6145E478" w14:textId="1478C230" w:rsidR="000947CC" w:rsidRPr="000947CC" w:rsidRDefault="000947CC" w:rsidP="000947CC">
      <w:pPr>
        <w:rPr>
          <w:lang w:val="en-US"/>
        </w:rPr>
      </w:pPr>
      <w:r w:rsidRPr="000947CC">
        <w:rPr>
          <w:lang w:val="en-US"/>
        </w:rPr>
        <w:t>Bankname:</w:t>
      </w:r>
      <w:r w:rsidRPr="000947CC">
        <w:rPr>
          <w:lang w:val="en-US"/>
        </w:rPr>
        <w:tab/>
      </w:r>
      <w:r w:rsidRPr="000947CC">
        <w:rPr>
          <w:lang w:val="en-US"/>
        </w:rPr>
        <w:tab/>
      </w:r>
      <w:r w:rsidRPr="000947CC">
        <w:rPr>
          <w:lang w:val="en-US"/>
        </w:rPr>
        <w:tab/>
        <w:t>{fund.bank_account.owner_name}</w:t>
      </w:r>
    </w:p>
    <w:p w14:paraId="7C47B446" w14:textId="34A74D75" w:rsidR="00E1642B" w:rsidRPr="000947CC" w:rsidRDefault="00E1642B" w:rsidP="00E1642B">
      <w:pPr>
        <w:rPr>
          <w:lang w:val="en-US"/>
        </w:rPr>
      </w:pPr>
      <w:r w:rsidRPr="000947CC">
        <w:rPr>
          <w:lang w:val="en-US"/>
        </w:rPr>
        <w:t>Kontonummer:</w:t>
      </w:r>
      <w:r w:rsidRPr="000947CC">
        <w:rPr>
          <w:lang w:val="en-US"/>
        </w:rPr>
        <w:tab/>
      </w:r>
      <w:r w:rsidRPr="000947CC">
        <w:rPr>
          <w:lang w:val="en-US"/>
        </w:rPr>
        <w:tab/>
      </w:r>
      <w:r w:rsidRPr="000947CC">
        <w:rPr>
          <w:lang w:val="en-US"/>
        </w:rPr>
        <w:tab/>
        <w:t>{fund.bank_account.</w:t>
      </w:r>
      <w:r>
        <w:rPr>
          <w:lang w:val="en-US"/>
        </w:rPr>
        <w:t>iban</w:t>
      </w:r>
      <w:r w:rsidR="001C1DA6">
        <w:rPr>
          <w:lang w:val="en-US"/>
        </w:rPr>
        <w:t>}{</w:t>
      </w:r>
      <w:r w:rsidRPr="000947CC">
        <w:rPr>
          <w:lang w:val="en-US"/>
        </w:rPr>
        <w:t>fund.bank_account.</w:t>
      </w:r>
      <w:r>
        <w:rPr>
          <w:lang w:val="en-US"/>
        </w:rPr>
        <w:t>account_number</w:t>
      </w:r>
      <w:r w:rsidRPr="000947CC">
        <w:rPr>
          <w:lang w:val="en-US"/>
        </w:rPr>
        <w:t>}</w:t>
      </w:r>
    </w:p>
    <w:p w14:paraId="515AC694" w14:textId="1534C648" w:rsidR="000947CC" w:rsidRPr="000947CC" w:rsidRDefault="00E1642B" w:rsidP="000947CC">
      <w:pPr>
        <w:rPr>
          <w:lang w:val="en-US"/>
        </w:rPr>
      </w:pPr>
      <w:r>
        <w:rPr>
          <w:lang w:val="en-US"/>
        </w:rPr>
        <w:t xml:space="preserve">BLZ / </w:t>
      </w:r>
      <w:r w:rsidR="000947CC" w:rsidRPr="000947CC">
        <w:rPr>
          <w:lang w:val="en-US"/>
        </w:rPr>
        <w:t>ABA:</w:t>
      </w:r>
      <w:r w:rsidR="000947CC" w:rsidRPr="000947CC">
        <w:rPr>
          <w:lang w:val="en-US"/>
        </w:rPr>
        <w:tab/>
      </w:r>
      <w:r w:rsidR="000947CC" w:rsidRPr="000947CC">
        <w:rPr>
          <w:lang w:val="en-US"/>
        </w:rPr>
        <w:tab/>
      </w:r>
      <w:r w:rsidR="000947CC" w:rsidRPr="000947CC">
        <w:rPr>
          <w:lang w:val="en-US"/>
        </w:rPr>
        <w:tab/>
        <w:t>{fund.bank_account.</w:t>
      </w:r>
      <w:r w:rsidR="000947CC">
        <w:rPr>
          <w:lang w:val="en-US"/>
        </w:rPr>
        <w:t>bic</w:t>
      </w:r>
      <w:r w:rsidR="001C1DA6">
        <w:rPr>
          <w:lang w:val="en-US"/>
        </w:rPr>
        <w:t>}{</w:t>
      </w:r>
      <w:r w:rsidR="000947CC" w:rsidRPr="000947CC">
        <w:rPr>
          <w:lang w:val="en-US"/>
        </w:rPr>
        <w:t>fund.bank_account.</w:t>
      </w:r>
      <w:r w:rsidR="007A150F" w:rsidRPr="007A150F">
        <w:rPr>
          <w:lang w:val="en-US"/>
        </w:rPr>
        <w:t>routing_number</w:t>
      </w:r>
      <w:r w:rsidR="000947CC" w:rsidRPr="000947CC">
        <w:rPr>
          <w:lang w:val="en-US"/>
        </w:rPr>
        <w:t>}</w:t>
      </w:r>
    </w:p>
    <w:p w14:paraId="1EC421A6" w14:textId="36E3C62A" w:rsidR="000947CC" w:rsidRPr="001F2958" w:rsidRDefault="000947CC" w:rsidP="000947CC">
      <w:pPr>
        <w:rPr>
          <w:lang w:val="en-US"/>
        </w:rPr>
      </w:pPr>
      <w:r w:rsidRPr="001F2958">
        <w:rPr>
          <w:lang w:val="en-US"/>
        </w:rPr>
        <w:t>Betrag:</w:t>
      </w:r>
      <w:r w:rsidRPr="001F2958">
        <w:rPr>
          <w:lang w:val="en-US"/>
        </w:rPr>
        <w:tab/>
      </w:r>
      <w:r w:rsidRPr="001F2958">
        <w:rPr>
          <w:lang w:val="en-US"/>
        </w:rPr>
        <w:tab/>
      </w:r>
      <w:r w:rsidRPr="001F2958">
        <w:rPr>
          <w:lang w:val="en-US"/>
        </w:rPr>
        <w:tab/>
      </w:r>
      <w:r w:rsidRPr="001F2958">
        <w:rPr>
          <w:lang w:val="en-US"/>
        </w:rPr>
        <w:tab/>
      </w:r>
      <w:r w:rsidR="000F44E8" w:rsidRPr="000F44E8">
        <w:rPr>
          <w:b/>
          <w:lang w:val="en-US"/>
        </w:rPr>
        <w:t>{investor_cashflow.</w:t>
      </w:r>
      <w:r w:rsidR="00416D67">
        <w:rPr>
          <w:b/>
          <w:lang w:val="en-US"/>
        </w:rPr>
        <w:t>net_cashflow</w:t>
      </w:r>
      <w:r w:rsidR="000F44E8" w:rsidRPr="000F44E8">
        <w:rPr>
          <w:b/>
          <w:lang w:val="en-US"/>
        </w:rPr>
        <w:t>_amount}</w:t>
      </w:r>
      <w:r w:rsidRPr="000947CC">
        <w:rPr>
          <w:b/>
        </w:rPr>
        <w:fldChar w:fldCharType="begin"/>
      </w:r>
      <w:r w:rsidRPr="001F2958">
        <w:rPr>
          <w:b/>
          <w:lang w:val="en-US"/>
        </w:rPr>
        <w:instrText xml:space="preserve"> MERGEFIELD Capital_Call_19\# "#.##0,00</w:instrText>
      </w:r>
      <w:r w:rsidRPr="000947CC">
        <w:rPr>
          <w:lang w:val="en-US"/>
        </w:rPr>
        <w:fldChar w:fldCharType="end"/>
      </w:r>
    </w:p>
    <w:p w14:paraId="464F2218" w14:textId="4FA4A0B5" w:rsidR="000947CC" w:rsidRPr="001F2958" w:rsidRDefault="000947CC" w:rsidP="000947CC">
      <w:pPr>
        <w:rPr>
          <w:lang w:val="en-US"/>
        </w:rPr>
      </w:pPr>
      <w:r w:rsidRPr="001F2958">
        <w:rPr>
          <w:lang w:val="en-US"/>
        </w:rPr>
        <w:t>Referenz:</w:t>
      </w:r>
      <w:r w:rsidRPr="001F2958">
        <w:rPr>
          <w:lang w:val="en-US"/>
        </w:rPr>
        <w:tab/>
      </w:r>
      <w:r w:rsidRPr="001F2958">
        <w:rPr>
          <w:lang w:val="en-US"/>
        </w:rPr>
        <w:tab/>
      </w:r>
      <w:r w:rsidRPr="001F2958">
        <w:rPr>
          <w:lang w:val="en-US"/>
        </w:rPr>
        <w:tab/>
      </w:r>
      <w:r w:rsidR="00815CB5" w:rsidRPr="001F2958">
        <w:rPr>
          <w:lang w:val="en-US"/>
        </w:rPr>
        <w:t>{fund_cashflow.number}. Kapitalabruf</w:t>
      </w:r>
      <w:r w:rsidRPr="001F2958">
        <w:rPr>
          <w:lang w:val="en-US"/>
        </w:rPr>
        <w:t xml:space="preserve"> </w:t>
      </w:r>
      <w:r w:rsidR="00815CB5" w:rsidRPr="001F2958">
        <w:rPr>
          <w:lang w:val="en-US"/>
        </w:rPr>
        <w:t>{fund.name}</w:t>
      </w:r>
      <w:r w:rsidRPr="001F2958">
        <w:rPr>
          <w:lang w:val="en-US"/>
        </w:rPr>
        <w:br/>
      </w:r>
    </w:p>
    <w:p w14:paraId="03E726B3" w14:textId="05FA24FE" w:rsidR="00576C5D" w:rsidRPr="000947CC" w:rsidRDefault="000947CC" w:rsidP="00EA57A2">
      <w:r w:rsidRPr="000947CC">
        <w:t>Für Rückfragen stehen wir Ihnen selbstverständlich sehr gerne zur Verfügung.</w:t>
      </w:r>
    </w:p>
    <w:p w14:paraId="4CA58C09" w14:textId="77777777" w:rsidR="000947CC" w:rsidRPr="000947CC" w:rsidRDefault="000947CC" w:rsidP="00EA57A2"/>
    <w:p w14:paraId="2C90419E" w14:textId="77777777" w:rsidR="00D808DD" w:rsidRDefault="0042699C" w:rsidP="00D808DD">
      <w:pPr>
        <w:pStyle w:val="Text"/>
      </w:pPr>
      <w:r>
        <w:t>Mit freundlichen Grüßen</w:t>
      </w:r>
    </w:p>
    <w:p w14:paraId="35320FB5" w14:textId="77777777" w:rsidR="00D808DD" w:rsidRDefault="00D808DD" w:rsidP="00D808DD">
      <w:pPr>
        <w:pStyle w:val="Text"/>
      </w:pPr>
    </w:p>
    <w:p w14:paraId="5C916D44" w14:textId="77777777" w:rsidR="00D808DD" w:rsidRDefault="00EC3BBF" w:rsidP="00D808DD">
      <w:pPr>
        <w:pStyle w:val="Text"/>
      </w:pPr>
      <w:r w:rsidRPr="00EC3BBF">
        <w:t>HQ Trust GmbH</w:t>
      </w:r>
    </w:p>
    <w:p w14:paraId="5219B3BA" w14:textId="77777777" w:rsidR="00D808DD" w:rsidRDefault="00D808DD" w:rsidP="00D808DD">
      <w:pPr>
        <w:pStyle w:val="Text"/>
      </w:pPr>
    </w:p>
    <w:p w14:paraId="3F10C13C" w14:textId="4B36C39C" w:rsidR="00D808DD" w:rsidRDefault="00D808DD" w:rsidP="00D808DD">
      <w:pPr>
        <w:pStyle w:val="Text"/>
      </w:pPr>
    </w:p>
    <w:p w14:paraId="0EFB1868" w14:textId="51E4145D" w:rsidR="003F71AA" w:rsidRDefault="003F71AA" w:rsidP="00D808DD">
      <w:pPr>
        <w:pStyle w:val="Text"/>
      </w:pPr>
    </w:p>
    <w:p w14:paraId="29A94003" w14:textId="4510120C" w:rsidR="009E073E" w:rsidRPr="009E073E" w:rsidRDefault="009E073E" w:rsidP="009E073E">
      <w:pPr>
        <w:rPr>
          <w:rFonts w:ascii="Times New Roman" w:eastAsia="Times New Roman" w:hAnsi="Times New Roman"/>
          <w:sz w:val="24"/>
          <w:szCs w:val="24"/>
        </w:rPr>
      </w:pPr>
      <w:r w:rsidRPr="009E073E">
        <w:rPr>
          <w:rFonts w:ascii="Times New Roman" w:eastAsia="Times New Roman" w:hAnsi="Times New Roman"/>
          <w:sz w:val="24"/>
          <w:szCs w:val="24"/>
        </w:rPr>
        <w:fldChar w:fldCharType="begin"/>
      </w:r>
      <w:r w:rsidRPr="009E073E">
        <w:rPr>
          <w:rFonts w:ascii="Times New Roman" w:eastAsia="Times New Roman" w:hAnsi="Times New Roman"/>
          <w:sz w:val="24"/>
          <w:szCs w:val="24"/>
        </w:rPr>
        <w:instrText xml:space="preserve"> INCLUDEPICTURE "/var/folders/kh/tns0_84n2k5_hzncnqth7xp40000gn/T/com.microsoft.Word/WebArchiveCopyPasteTempFiles/unterschrift-max-mustermann.png" \* MERGEFORMATINET </w:instrText>
      </w:r>
      <w:r w:rsidRPr="009E073E">
        <w:rPr>
          <w:rFonts w:ascii="Times New Roman" w:eastAsia="Times New Roman" w:hAnsi="Times New Roman"/>
          <w:sz w:val="24"/>
          <w:szCs w:val="24"/>
        </w:rPr>
        <w:fldChar w:fldCharType="separate"/>
      </w:r>
      <w:r w:rsidRPr="009E073E">
        <w:rPr>
          <w:rFonts w:ascii="Times New Roman" w:eastAsia="Times New Roman" w:hAnsi="Times New Roman"/>
          <w:noProof/>
          <w:sz w:val="24"/>
          <w:szCs w:val="24"/>
        </w:rPr>
        <w:drawing>
          <wp:inline distT="0" distB="0" distL="0" distR="0" wp14:anchorId="4076D3D4" wp14:editId="40F9F39A">
            <wp:extent cx="1708952" cy="281354"/>
            <wp:effectExtent l="0" t="0" r="5715" b="0"/>
            <wp:docPr id="1" name="Picture 1" descr="Image result for max mustermann untersch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x mustermann unterschrif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127" cy="292578"/>
                    </a:xfrm>
                    <a:prstGeom prst="rect">
                      <a:avLst/>
                    </a:prstGeom>
                    <a:noFill/>
                    <a:ln>
                      <a:noFill/>
                    </a:ln>
                  </pic:spPr>
                </pic:pic>
              </a:graphicData>
            </a:graphic>
          </wp:inline>
        </w:drawing>
      </w:r>
      <w:r w:rsidRPr="009E073E">
        <w:rPr>
          <w:rFonts w:ascii="Times New Roman" w:eastAsia="Times New Roman" w:hAnsi="Times New Roman"/>
          <w:sz w:val="24"/>
          <w:szCs w:val="24"/>
        </w:rPr>
        <w:fldChar w:fldCharType="end"/>
      </w:r>
    </w:p>
    <w:p w14:paraId="4FE4B4CE" w14:textId="33B1A08E" w:rsidR="009E073E" w:rsidRDefault="009E073E" w:rsidP="0047664E">
      <w:pPr>
        <w:pStyle w:val="Text"/>
      </w:pPr>
    </w:p>
    <w:p w14:paraId="573B259B" w14:textId="738B20BB" w:rsidR="009E073E" w:rsidRDefault="009E073E" w:rsidP="0047664E">
      <w:pPr>
        <w:pStyle w:val="Text"/>
      </w:pPr>
      <w:r>
        <w:t>Max Mustermann</w:t>
      </w:r>
    </w:p>
    <w:p w14:paraId="4EA577E2" w14:textId="7EA0D29B" w:rsidR="000947CC" w:rsidRDefault="0047664E" w:rsidP="0047664E">
      <w:pPr>
        <w:pStyle w:val="Text"/>
      </w:pPr>
      <w:r>
        <w:t>Geschäftsführer</w:t>
      </w:r>
    </w:p>
    <w:p w14:paraId="3E84904E" w14:textId="1BC2E1F3" w:rsidR="00EC3BBF" w:rsidRDefault="00EC3BBF" w:rsidP="000947CC"/>
    <w:sectPr w:rsidR="00EC3BBF" w:rsidSect="00827646">
      <w:headerReference w:type="default" r:id="rId10"/>
      <w:footerReference w:type="default" r:id="rId11"/>
      <w:headerReference w:type="first" r:id="rId12"/>
      <w:footerReference w:type="first" r:id="rId13"/>
      <w:pgSz w:w="11906" w:h="16838" w:code="9"/>
      <w:pgMar w:top="2988" w:right="1134" w:bottom="1247" w:left="1418"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62486" w14:textId="77777777" w:rsidR="00CD3E9B" w:rsidRDefault="00CD3E9B" w:rsidP="004E6FB8">
      <w:r>
        <w:separator/>
      </w:r>
    </w:p>
  </w:endnote>
  <w:endnote w:type="continuationSeparator" w:id="0">
    <w:p w14:paraId="666AC17D" w14:textId="77777777" w:rsidR="00CD3E9B" w:rsidRDefault="00CD3E9B" w:rsidP="004E6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10867"/>
      <w:lock w:val="sdtContentLocked"/>
      <w:placeholder>
        <w:docPart w:val="F2EC41D4254D134EB419191138DC3158"/>
      </w:placeholder>
    </w:sdtPr>
    <w:sdtEndPr/>
    <w:sdtContent>
      <w:tbl>
        <w:tblPr>
          <w:tblStyle w:val="HQCapitalEinfacheTabelle"/>
          <w:tblpPr w:vertAnchor="page" w:horzAnchor="page" w:tblpX="8846" w:tblpY="528"/>
          <w:tblW w:w="0" w:type="auto"/>
          <w:tblLayout w:type="fixed"/>
          <w:tblLook w:val="04A0" w:firstRow="1" w:lastRow="0" w:firstColumn="1" w:lastColumn="0" w:noHBand="0" w:noVBand="1"/>
        </w:tblPr>
        <w:tblGrid>
          <w:gridCol w:w="2608"/>
        </w:tblGrid>
        <w:tr w:rsidR="00D808DD" w14:paraId="350A6C3D" w14:textId="77777777" w:rsidTr="00002FD2">
          <w:trPr>
            <w:trHeight w:hRule="exact" w:val="1020"/>
          </w:trPr>
          <w:tc>
            <w:tcPr>
              <w:tcW w:w="2608" w:type="dxa"/>
            </w:tcPr>
            <w:sdt>
              <w:sdtPr>
                <w:id w:val="-388731646"/>
                <w:placeholder>
                  <w:docPart w:val="C164FB567DD07340A8BFB4C35998386E"/>
                </w:placeholder>
              </w:sdtPr>
              <w:sdtEndPr/>
              <w:sdtContent>
                <w:p w14:paraId="4299AE50" w14:textId="23657C08" w:rsidR="00002FD2" w:rsidRPr="007D5CC0" w:rsidRDefault="0006624E" w:rsidP="00002FD2">
                  <w:pPr>
                    <w:pStyle w:val="Infoblock"/>
                  </w:pPr>
                  <w:r>
                    <w:t xml:space="preserve">Schreiben vom </w:t>
                  </w:r>
                  <w:sdt>
                    <w:sdtPr>
                      <w:alias w:val="Datum"/>
                      <w:tag w:val=""/>
                      <w:id w:val="362566202"/>
                      <w:placeholder>
                        <w:docPart w:val="FA20F697D7B72946B107D29910209D04"/>
                      </w:placeholde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r w:rsidR="00B72023">
                        <w:t>{current_date}</w:t>
                      </w:r>
                    </w:sdtContent>
                  </w:sdt>
                </w:p>
                <w:p w14:paraId="1CC10C88" w14:textId="77777777" w:rsidR="00002FD2" w:rsidRDefault="00002FD2" w:rsidP="00AE354F">
                  <w:pPr>
                    <w:pStyle w:val="Infoblock"/>
                    <w:rPr>
                      <w:noProof/>
                    </w:rPr>
                  </w:pPr>
                  <w:r>
                    <w:t xml:space="preserve">Seite </w:t>
                  </w:r>
                  <w:r>
                    <w:fldChar w:fldCharType="begin"/>
                  </w:r>
                  <w:r>
                    <w:instrText xml:space="preserve"> PAGE </w:instrText>
                  </w:r>
                  <w:r>
                    <w:fldChar w:fldCharType="separate"/>
                  </w:r>
                  <w:r w:rsidR="00EC3BBF">
                    <w:rPr>
                      <w:noProof/>
                    </w:rPr>
                    <w:t>2</w:t>
                  </w:r>
                  <w:r>
                    <w:fldChar w:fldCharType="end"/>
                  </w:r>
                  <w:r>
                    <w:t xml:space="preserve"> von </w:t>
                  </w:r>
                  <w:r w:rsidR="002956D5">
                    <w:rPr>
                      <w:noProof/>
                    </w:rPr>
                    <w:fldChar w:fldCharType="begin"/>
                  </w:r>
                  <w:r w:rsidR="002956D5">
                    <w:rPr>
                      <w:noProof/>
                    </w:rPr>
                    <w:instrText xml:space="preserve"> NUMPAGES </w:instrText>
                  </w:r>
                  <w:r w:rsidR="002956D5">
                    <w:rPr>
                      <w:noProof/>
                    </w:rPr>
                    <w:fldChar w:fldCharType="separate"/>
                  </w:r>
                  <w:r w:rsidR="006F3245">
                    <w:rPr>
                      <w:noProof/>
                    </w:rPr>
                    <w:t>1</w:t>
                  </w:r>
                  <w:r w:rsidR="002956D5">
                    <w:rPr>
                      <w:noProof/>
                    </w:rPr>
                    <w:fldChar w:fldCharType="end"/>
                  </w:r>
                </w:p>
              </w:sdtContent>
            </w:sdt>
          </w:tc>
        </w:tr>
      </w:tbl>
      <w:p w14:paraId="6BE727CA" w14:textId="77777777" w:rsidR="00D808DD" w:rsidRDefault="00CD3E9B" w:rsidP="00D808DD">
        <w:pPr>
          <w:pStyle w:val="Infoblock"/>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US"/>
      </w:rPr>
      <w:id w:val="-1246099242"/>
      <w:lock w:val="sdtContentLocked"/>
      <w:placeholder>
        <w:docPart w:val="F2EC41D4254D134EB419191138DC3158"/>
      </w:placeholder>
    </w:sdtPr>
    <w:sdtEndPr>
      <w:rPr>
        <w:lang w:val="de-DE"/>
      </w:rPr>
    </w:sdtEndPr>
    <w:sdtContent>
      <w:tbl>
        <w:tblPr>
          <w:tblStyle w:val="HQCapitalEinfacheTabelle"/>
          <w:tblpPr w:topFromText="170" w:vertAnchor="page" w:horzAnchor="page" w:tblpX="1419" w:tblpY="15718"/>
          <w:tblW w:w="0" w:type="auto"/>
          <w:tblLayout w:type="fixed"/>
          <w:tblLook w:val="04A0" w:firstRow="1" w:lastRow="0" w:firstColumn="1" w:lastColumn="0" w:noHBand="0" w:noVBand="1"/>
        </w:tblPr>
        <w:tblGrid>
          <w:gridCol w:w="10035"/>
        </w:tblGrid>
        <w:tr w:rsidR="00827646" w:rsidRPr="00EC3BBF" w14:paraId="17530E00" w14:textId="77777777" w:rsidTr="00EC3BBF">
          <w:trPr>
            <w:trHeight w:hRule="exact" w:val="624"/>
          </w:trPr>
          <w:sdt>
            <w:sdtPr>
              <w:rPr>
                <w:lang w:val="en-US"/>
              </w:rPr>
              <w:id w:val="1644006684"/>
              <w:placeholder>
                <w:docPart w:val="D00AA59BA8778C41B21139EC3DF2B09E"/>
              </w:placeholder>
            </w:sdtPr>
            <w:sdtEndPr/>
            <w:sdtContent>
              <w:tc>
                <w:tcPr>
                  <w:tcW w:w="10035" w:type="dxa"/>
                </w:tcPr>
                <w:p w14:paraId="68762414" w14:textId="0F0BFC03" w:rsidR="00827646" w:rsidRPr="009C19CD" w:rsidRDefault="005366F6" w:rsidP="009C19CD">
                  <w:pPr>
                    <w:pStyle w:val="Standorte"/>
                  </w:pPr>
                  <w:r>
                    <w:rPr>
                      <w:lang w:val="en-US"/>
                    </w:rPr>
                    <w:t>{fund.name}</w:t>
                  </w:r>
                </w:p>
              </w:tc>
            </w:sdtContent>
          </w:sdt>
        </w:tr>
      </w:tbl>
      <w:p w14:paraId="684CDDB4" w14:textId="77777777" w:rsidR="008330A0" w:rsidRPr="00827646" w:rsidRDefault="00CD3E9B" w:rsidP="00827646">
        <w:pPr>
          <w:pStyle w:val="Standort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B0307" w14:textId="77777777" w:rsidR="00CD3E9B" w:rsidRDefault="00CD3E9B" w:rsidP="004E6FB8">
      <w:r>
        <w:separator/>
      </w:r>
    </w:p>
  </w:footnote>
  <w:footnote w:type="continuationSeparator" w:id="0">
    <w:p w14:paraId="08124F44" w14:textId="77777777" w:rsidR="00CD3E9B" w:rsidRDefault="00CD3E9B" w:rsidP="004E6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83497431"/>
      <w:lock w:val="sdtContentLocked"/>
      <w:placeholder>
        <w:docPart w:val="F2EC41D4254D134EB419191138DC3158"/>
      </w:placeholder>
    </w:sdtPr>
    <w:sdtEndPr/>
    <w:sdtContent>
      <w:p w14:paraId="460353FE" w14:textId="77777777" w:rsidR="004E6FB8" w:rsidRDefault="00DD780A" w:rsidP="007D5CC0">
        <w:pPr>
          <w:pStyle w:val="Infoblock"/>
        </w:pPr>
        <w:r>
          <w:rPr>
            <w:noProof/>
            <w:lang w:eastAsia="de-DE"/>
          </w:rPr>
          <w:drawing>
            <wp:anchor distT="0" distB="0" distL="114300" distR="114300" simplePos="0" relativeHeight="251657215" behindDoc="1" locked="1" layoutInCell="1" allowOverlap="1" wp14:anchorId="1F1F11BB" wp14:editId="05F80715">
              <wp:simplePos x="0" y="0"/>
              <wp:positionH relativeFrom="page">
                <wp:posOffset>870585</wp:posOffset>
              </wp:positionH>
              <wp:positionV relativeFrom="page">
                <wp:posOffset>333375</wp:posOffset>
              </wp:positionV>
              <wp:extent cx="449580" cy="449580"/>
              <wp:effectExtent l="0" t="0" r="7620" b="7620"/>
              <wp:wrapNone/>
              <wp:docPr id="3"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235C64">
          <w:rPr>
            <w:noProof/>
            <w:lang w:eastAsia="de-DE"/>
          </w:rPr>
          <w:drawing>
            <wp:anchor distT="0" distB="0" distL="114300" distR="114300" simplePos="0" relativeHeight="251666432" behindDoc="1" locked="1" layoutInCell="1" allowOverlap="1" wp14:anchorId="1734636F" wp14:editId="4FD752A5">
              <wp:simplePos x="0" y="0"/>
              <wp:positionH relativeFrom="page">
                <wp:posOffset>1461770</wp:posOffset>
              </wp:positionH>
              <wp:positionV relativeFrom="page">
                <wp:posOffset>481965</wp:posOffset>
              </wp:positionV>
              <wp:extent cx="803275" cy="163195"/>
              <wp:effectExtent l="0" t="0" r="0" b="8255"/>
              <wp:wrapNone/>
              <wp:docPr id="4"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327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Eindruck"/>
      <w:tag w:val="Eindruck"/>
      <w:id w:val="245691612"/>
      <w:lock w:val="sdtContentLocked"/>
      <w:placeholder>
        <w:docPart w:val="A40C58FA99EFC247B4648B366A5B777E"/>
      </w:placeholder>
    </w:sdtPr>
    <w:sdtEndPr/>
    <w:sdtContent>
      <w:p w14:paraId="5D5C9384" w14:textId="77777777" w:rsidR="008330A0" w:rsidRDefault="00827646" w:rsidP="00827646">
        <w:pPr>
          <w:pStyle w:val="Infoblock"/>
        </w:pPr>
        <w:r>
          <w:rPr>
            <w:noProof/>
            <w:lang w:eastAsia="de-DE"/>
          </w:rPr>
          <w:drawing>
            <wp:anchor distT="0" distB="0" distL="114300" distR="114300" simplePos="0" relativeHeight="251661312" behindDoc="1" locked="1" layoutInCell="1" allowOverlap="1" wp14:anchorId="128A5C0F" wp14:editId="60FA764D">
              <wp:simplePos x="0" y="0"/>
              <wp:positionH relativeFrom="page">
                <wp:posOffset>870585</wp:posOffset>
              </wp:positionH>
              <wp:positionV relativeFrom="page">
                <wp:posOffset>333375</wp:posOffset>
              </wp:positionV>
              <wp:extent cx="449580" cy="449580"/>
              <wp:effectExtent l="0" t="0" r="7620" b="7620"/>
              <wp:wrapNone/>
              <wp:docPr id="5" na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zeichen_hq.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449580"/>
                      </a:xfrm>
                      <a:prstGeom prst="rect">
                        <a:avLst/>
                      </a:prstGeom>
                    </pic:spPr>
                  </pic:pic>
                </a:graphicData>
              </a:graphic>
              <wp14:sizeRelH relativeFrom="page">
                <wp14:pctWidth>0</wp14:pctWidth>
              </wp14:sizeRelH>
              <wp14:sizeRelV relativeFrom="page">
                <wp14:pctHeight>0</wp14:pctHeight>
              </wp14:sizeRelV>
            </wp:anchor>
          </w:drawing>
        </w:r>
        <w:r w:rsidR="009B6264">
          <w:rPr>
            <w:noProof/>
            <w:lang w:eastAsia="de-DE"/>
          </w:rPr>
          <w:drawing>
            <wp:anchor distT="0" distB="0" distL="114300" distR="114300" simplePos="0" relativeHeight="251664384" behindDoc="1" locked="1" layoutInCell="1" allowOverlap="1" wp14:anchorId="0399536D" wp14:editId="2C221BD8">
              <wp:simplePos x="0" y="0"/>
              <wp:positionH relativeFrom="page">
                <wp:posOffset>1460500</wp:posOffset>
              </wp:positionH>
              <wp:positionV relativeFrom="page">
                <wp:posOffset>481965</wp:posOffset>
              </wp:positionV>
              <wp:extent cx="800735" cy="163195"/>
              <wp:effectExtent l="0" t="0" r="0" b="8255"/>
              <wp:wrapNone/>
              <wp:docPr id="2" name="HQ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ital.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735" cy="163195"/>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35ECD"/>
    <w:multiLevelType w:val="multilevel"/>
    <w:tmpl w:val="42A883B0"/>
    <w:styleLink w:val="zzzListeAnlage"/>
    <w:lvl w:ilvl="0">
      <w:start w:val="1"/>
      <w:numFmt w:val="bullet"/>
      <w:pStyle w:val="Anlage"/>
      <w:lvlText w:val="–"/>
      <w:lvlJc w:val="left"/>
      <w:pPr>
        <w:ind w:left="284" w:hanging="284"/>
      </w:pPr>
      <w:rPr>
        <w:rFonts w:ascii="HelveticaNeueLT Com 55 Roman" w:hAnsi="HelveticaNeueLT Com 55 Roman" w:hint="default"/>
        <w:color w:val="auto"/>
      </w:rPr>
    </w:lvl>
    <w:lvl w:ilvl="1">
      <w:start w:val="1"/>
      <w:numFmt w:val="none"/>
      <w:lvlText w:val=""/>
      <w:lvlJc w:val="left"/>
      <w:pPr>
        <w:ind w:left="284" w:hanging="284"/>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4C83"/>
    <w:rsid w:val="00000687"/>
    <w:rsid w:val="00002FD2"/>
    <w:rsid w:val="000340F7"/>
    <w:rsid w:val="0006624E"/>
    <w:rsid w:val="00066F61"/>
    <w:rsid w:val="00080339"/>
    <w:rsid w:val="000947CC"/>
    <w:rsid w:val="000F44E8"/>
    <w:rsid w:val="00115D4A"/>
    <w:rsid w:val="0013366E"/>
    <w:rsid w:val="00154768"/>
    <w:rsid w:val="00164C83"/>
    <w:rsid w:val="00172EF6"/>
    <w:rsid w:val="00191719"/>
    <w:rsid w:val="001B6E18"/>
    <w:rsid w:val="001B7D6C"/>
    <w:rsid w:val="001C1DA6"/>
    <w:rsid w:val="001F2958"/>
    <w:rsid w:val="002028C5"/>
    <w:rsid w:val="00211ACF"/>
    <w:rsid w:val="00221D35"/>
    <w:rsid w:val="00225B07"/>
    <w:rsid w:val="00235C64"/>
    <w:rsid w:val="00247294"/>
    <w:rsid w:val="002956D5"/>
    <w:rsid w:val="002A3A31"/>
    <w:rsid w:val="00306F51"/>
    <w:rsid w:val="00340FC8"/>
    <w:rsid w:val="0039586E"/>
    <w:rsid w:val="003A43E9"/>
    <w:rsid w:val="003A5BF4"/>
    <w:rsid w:val="003C3E46"/>
    <w:rsid w:val="003F71AA"/>
    <w:rsid w:val="0040710F"/>
    <w:rsid w:val="00416D67"/>
    <w:rsid w:val="0042585B"/>
    <w:rsid w:val="0042699C"/>
    <w:rsid w:val="004559E0"/>
    <w:rsid w:val="0047664E"/>
    <w:rsid w:val="004B1A43"/>
    <w:rsid w:val="004E6FB8"/>
    <w:rsid w:val="00534587"/>
    <w:rsid w:val="005366F6"/>
    <w:rsid w:val="005456B8"/>
    <w:rsid w:val="005510CA"/>
    <w:rsid w:val="00576C5D"/>
    <w:rsid w:val="00581072"/>
    <w:rsid w:val="005925DF"/>
    <w:rsid w:val="005C3777"/>
    <w:rsid w:val="005C3DDC"/>
    <w:rsid w:val="005E0505"/>
    <w:rsid w:val="005E1C92"/>
    <w:rsid w:val="0061058B"/>
    <w:rsid w:val="00623C61"/>
    <w:rsid w:val="006705A1"/>
    <w:rsid w:val="00691C15"/>
    <w:rsid w:val="006A2B11"/>
    <w:rsid w:val="006D1AC2"/>
    <w:rsid w:val="006F3245"/>
    <w:rsid w:val="007070DC"/>
    <w:rsid w:val="00710CCE"/>
    <w:rsid w:val="00781353"/>
    <w:rsid w:val="007A150F"/>
    <w:rsid w:val="007B02E7"/>
    <w:rsid w:val="007C0183"/>
    <w:rsid w:val="007C3458"/>
    <w:rsid w:val="007D5CC0"/>
    <w:rsid w:val="007E1783"/>
    <w:rsid w:val="00800B6A"/>
    <w:rsid w:val="00815CB5"/>
    <w:rsid w:val="00827646"/>
    <w:rsid w:val="008330A0"/>
    <w:rsid w:val="0084235E"/>
    <w:rsid w:val="008454CD"/>
    <w:rsid w:val="00864359"/>
    <w:rsid w:val="0088664E"/>
    <w:rsid w:val="00886F45"/>
    <w:rsid w:val="00890B27"/>
    <w:rsid w:val="008A78C0"/>
    <w:rsid w:val="00920545"/>
    <w:rsid w:val="00935E69"/>
    <w:rsid w:val="00952171"/>
    <w:rsid w:val="00954BE7"/>
    <w:rsid w:val="009B6264"/>
    <w:rsid w:val="009C19CD"/>
    <w:rsid w:val="009E073E"/>
    <w:rsid w:val="009E2B92"/>
    <w:rsid w:val="009E5C8A"/>
    <w:rsid w:val="009E7A78"/>
    <w:rsid w:val="00A41CEC"/>
    <w:rsid w:val="00A42F74"/>
    <w:rsid w:val="00A557B8"/>
    <w:rsid w:val="00A61B8A"/>
    <w:rsid w:val="00A67C3F"/>
    <w:rsid w:val="00A7075D"/>
    <w:rsid w:val="00A86129"/>
    <w:rsid w:val="00AD7C86"/>
    <w:rsid w:val="00AE354F"/>
    <w:rsid w:val="00B21839"/>
    <w:rsid w:val="00B72023"/>
    <w:rsid w:val="00B77526"/>
    <w:rsid w:val="00B81A6E"/>
    <w:rsid w:val="00BC0A0A"/>
    <w:rsid w:val="00BD75EE"/>
    <w:rsid w:val="00C21EFD"/>
    <w:rsid w:val="00C71C09"/>
    <w:rsid w:val="00C81218"/>
    <w:rsid w:val="00C9378B"/>
    <w:rsid w:val="00CA4EEB"/>
    <w:rsid w:val="00CB1C7F"/>
    <w:rsid w:val="00CD3E9B"/>
    <w:rsid w:val="00D22B72"/>
    <w:rsid w:val="00D2671A"/>
    <w:rsid w:val="00D43ABE"/>
    <w:rsid w:val="00D808DD"/>
    <w:rsid w:val="00DA018A"/>
    <w:rsid w:val="00DB62F8"/>
    <w:rsid w:val="00DD780A"/>
    <w:rsid w:val="00DE0AC6"/>
    <w:rsid w:val="00DF621F"/>
    <w:rsid w:val="00E01CC0"/>
    <w:rsid w:val="00E1642B"/>
    <w:rsid w:val="00E35020"/>
    <w:rsid w:val="00E8259F"/>
    <w:rsid w:val="00E91467"/>
    <w:rsid w:val="00EA0602"/>
    <w:rsid w:val="00EA57A2"/>
    <w:rsid w:val="00EC3BBF"/>
    <w:rsid w:val="00EE1507"/>
    <w:rsid w:val="00F13F5A"/>
    <w:rsid w:val="00FB0CC4"/>
    <w:rsid w:val="00FB4239"/>
    <w:rsid w:val="00FC4704"/>
    <w:rsid w:val="00FD27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A451"/>
  <w15:docId w15:val="{50888EBF-4BA5-304D-90CC-082E5320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1"/>
        <w:szCs w:val="21"/>
        <w:lang w:val="de-DE" w:eastAsia="en-US" w:bidi="ar-SA"/>
      </w:rPr>
    </w:rPrDefault>
    <w:pPrDefault/>
  </w:docDefaults>
  <w:latentStyles w:defLockedState="0" w:defUIPriority="99" w:defSemiHidden="0" w:defUnhideWhenUsed="0" w:defQFormat="0" w:count="375">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827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ock">
    <w:name w:val="Infoblock"/>
    <w:basedOn w:val="Normal"/>
    <w:uiPriority w:val="6"/>
    <w:qFormat/>
    <w:rsid w:val="004559E0"/>
    <w:pPr>
      <w:tabs>
        <w:tab w:val="left" w:pos="170"/>
      </w:tabs>
      <w:spacing w:line="200" w:lineRule="exact"/>
    </w:pPr>
    <w:rPr>
      <w:rFonts w:asciiTheme="majorHAnsi" w:hAnsiTheme="majorHAnsi"/>
      <w:sz w:val="16"/>
      <w:szCs w:val="13"/>
    </w:rPr>
  </w:style>
  <w:style w:type="paragraph" w:customStyle="1" w:styleId="Absenderzeile">
    <w:name w:val="Absenderzeile"/>
    <w:basedOn w:val="Normal"/>
    <w:uiPriority w:val="4"/>
    <w:qFormat/>
    <w:rsid w:val="007D5CC0"/>
    <w:pPr>
      <w:spacing w:line="164" w:lineRule="exact"/>
    </w:pPr>
    <w:rPr>
      <w:rFonts w:asciiTheme="majorHAnsi" w:hAnsiTheme="majorHAnsi"/>
      <w:sz w:val="13"/>
      <w:szCs w:val="16"/>
    </w:rPr>
  </w:style>
  <w:style w:type="paragraph" w:customStyle="1" w:styleId="Empfnger">
    <w:name w:val="Empfänger"/>
    <w:basedOn w:val="Normal"/>
    <w:uiPriority w:val="5"/>
    <w:qFormat/>
    <w:rsid w:val="007070DC"/>
    <w:pPr>
      <w:spacing w:line="270" w:lineRule="exact"/>
    </w:pPr>
  </w:style>
  <w:style w:type="paragraph" w:customStyle="1" w:styleId="Datum">
    <w:name w:val="// Datum"/>
    <w:basedOn w:val="Normal"/>
    <w:uiPriority w:val="9"/>
    <w:qFormat/>
    <w:rsid w:val="00B77526"/>
    <w:pPr>
      <w:spacing w:after="270" w:line="270" w:lineRule="exact"/>
      <w:contextualSpacing/>
    </w:pPr>
  </w:style>
  <w:style w:type="paragraph" w:customStyle="1" w:styleId="Betreff">
    <w:name w:val="Betreff"/>
    <w:basedOn w:val="Normal"/>
    <w:uiPriority w:val="10"/>
    <w:qFormat/>
    <w:rsid w:val="00247294"/>
    <w:pPr>
      <w:spacing w:after="540" w:line="270" w:lineRule="exact"/>
      <w:contextualSpacing/>
    </w:pPr>
    <w:rPr>
      <w:b/>
    </w:rPr>
  </w:style>
  <w:style w:type="paragraph" w:customStyle="1" w:styleId="Text">
    <w:name w:val="Text"/>
    <w:basedOn w:val="Normal"/>
    <w:uiPriority w:val="11"/>
    <w:qFormat/>
    <w:rsid w:val="00D808DD"/>
    <w:pPr>
      <w:tabs>
        <w:tab w:val="left" w:pos="4536"/>
      </w:tabs>
      <w:spacing w:line="270" w:lineRule="exact"/>
    </w:pPr>
  </w:style>
  <w:style w:type="paragraph" w:customStyle="1" w:styleId="Anlage">
    <w:name w:val="Anlage"/>
    <w:basedOn w:val="Normal"/>
    <w:uiPriority w:val="14"/>
    <w:qFormat/>
    <w:rsid w:val="00D808DD"/>
    <w:pPr>
      <w:numPr>
        <w:numId w:val="1"/>
      </w:numPr>
      <w:spacing w:line="270" w:lineRule="exact"/>
    </w:pPr>
  </w:style>
  <w:style w:type="paragraph" w:customStyle="1" w:styleId="Standorte">
    <w:name w:val="Standorte"/>
    <w:basedOn w:val="Normal"/>
    <w:uiPriority w:val="29"/>
    <w:qFormat/>
    <w:rsid w:val="007070DC"/>
    <w:pPr>
      <w:spacing w:line="196" w:lineRule="exact"/>
    </w:pPr>
    <w:rPr>
      <w:rFonts w:asciiTheme="majorHAnsi" w:hAnsiTheme="majorHAnsi"/>
      <w:sz w:val="16"/>
      <w:szCs w:val="16"/>
    </w:rPr>
  </w:style>
  <w:style w:type="paragraph" w:styleId="Header">
    <w:name w:val="header"/>
    <w:basedOn w:val="Normal"/>
    <w:link w:val="HeaderChar"/>
    <w:uiPriority w:val="99"/>
    <w:semiHidden/>
    <w:rsid w:val="004E6FB8"/>
    <w:pPr>
      <w:tabs>
        <w:tab w:val="center" w:pos="4536"/>
        <w:tab w:val="right" w:pos="9072"/>
      </w:tabs>
    </w:pPr>
  </w:style>
  <w:style w:type="character" w:customStyle="1" w:styleId="HeaderChar">
    <w:name w:val="Header Char"/>
    <w:basedOn w:val="DefaultParagraphFont"/>
    <w:link w:val="Header"/>
    <w:uiPriority w:val="99"/>
    <w:semiHidden/>
    <w:rsid w:val="004E6FB8"/>
  </w:style>
  <w:style w:type="paragraph" w:styleId="Footer">
    <w:name w:val="footer"/>
    <w:basedOn w:val="Normal"/>
    <w:link w:val="FooterChar"/>
    <w:uiPriority w:val="99"/>
    <w:semiHidden/>
    <w:rsid w:val="004E6FB8"/>
    <w:pPr>
      <w:tabs>
        <w:tab w:val="center" w:pos="4536"/>
        <w:tab w:val="right" w:pos="9072"/>
      </w:tabs>
    </w:pPr>
  </w:style>
  <w:style w:type="character" w:customStyle="1" w:styleId="FooterChar">
    <w:name w:val="Footer Char"/>
    <w:basedOn w:val="DefaultParagraphFont"/>
    <w:link w:val="Footer"/>
    <w:uiPriority w:val="99"/>
    <w:semiHidden/>
    <w:rsid w:val="004E6FB8"/>
  </w:style>
  <w:style w:type="paragraph" w:styleId="BalloonText">
    <w:name w:val="Balloon Text"/>
    <w:basedOn w:val="Normal"/>
    <w:link w:val="BalloonTextChar"/>
    <w:uiPriority w:val="99"/>
    <w:semiHidden/>
    <w:rsid w:val="004E6FB8"/>
    <w:rPr>
      <w:rFonts w:ascii="Tahoma" w:hAnsi="Tahoma" w:cs="Tahoma"/>
      <w:sz w:val="16"/>
      <w:szCs w:val="16"/>
    </w:rPr>
  </w:style>
  <w:style w:type="character" w:customStyle="1" w:styleId="BalloonTextChar">
    <w:name w:val="Balloon Text Char"/>
    <w:basedOn w:val="DefaultParagraphFont"/>
    <w:link w:val="BalloonText"/>
    <w:uiPriority w:val="99"/>
    <w:semiHidden/>
    <w:rsid w:val="004E6FB8"/>
    <w:rPr>
      <w:rFonts w:ascii="Tahoma" w:hAnsi="Tahoma" w:cs="Tahoma"/>
      <w:sz w:val="16"/>
      <w:szCs w:val="16"/>
    </w:rPr>
  </w:style>
  <w:style w:type="character" w:styleId="PlaceholderText">
    <w:name w:val="Placeholder Text"/>
    <w:basedOn w:val="DefaultParagraphFont"/>
    <w:uiPriority w:val="99"/>
    <w:semiHidden/>
    <w:rsid w:val="007D5CC0"/>
    <w:rPr>
      <w:color w:val="808080"/>
    </w:rPr>
  </w:style>
  <w:style w:type="table" w:styleId="TableGrid">
    <w:name w:val="Table Grid"/>
    <w:basedOn w:val="TableNormal"/>
    <w:uiPriority w:val="59"/>
    <w:rsid w:val="007D5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QCapitalEinfacheTabelle">
    <w:name w:val="HQ Capital // Einfache Tabelle"/>
    <w:basedOn w:val="TableNormal"/>
    <w:uiPriority w:val="99"/>
    <w:rsid w:val="007D5CC0"/>
    <w:tblPr>
      <w:tblCellMar>
        <w:left w:w="0" w:type="dxa"/>
        <w:right w:w="0" w:type="dxa"/>
      </w:tblCellMar>
    </w:tblPr>
  </w:style>
  <w:style w:type="numbering" w:customStyle="1" w:styleId="zzzListeAnlage">
    <w:name w:val="zzz_Liste_Anlage"/>
    <w:basedOn w:val="NoList"/>
    <w:uiPriority w:val="99"/>
    <w:rsid w:val="00D808DD"/>
    <w:pPr>
      <w:numPr>
        <w:numId w:val="1"/>
      </w:numPr>
    </w:pPr>
  </w:style>
  <w:style w:type="paragraph" w:customStyle="1" w:styleId="B7024CD20900E646B78F61C0383ACB2F">
    <w:name w:val="B7024CD20900E646B78F61C0383ACB2F"/>
    <w:rsid w:val="0047664E"/>
    <w:rPr>
      <w:rFonts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6549">
      <w:bodyDiv w:val="1"/>
      <w:marLeft w:val="0"/>
      <w:marRight w:val="0"/>
      <w:marTop w:val="0"/>
      <w:marBottom w:val="0"/>
      <w:divBdr>
        <w:top w:val="none" w:sz="0" w:space="0" w:color="auto"/>
        <w:left w:val="none" w:sz="0" w:space="0" w:color="auto"/>
        <w:bottom w:val="none" w:sz="0" w:space="0" w:color="auto"/>
        <w:right w:val="none" w:sz="0" w:space="0" w:color="auto"/>
      </w:divBdr>
      <w:divsChild>
        <w:div w:id="1305891009">
          <w:marLeft w:val="0"/>
          <w:marRight w:val="0"/>
          <w:marTop w:val="0"/>
          <w:marBottom w:val="0"/>
          <w:divBdr>
            <w:top w:val="none" w:sz="0" w:space="0" w:color="auto"/>
            <w:left w:val="none" w:sz="0" w:space="0" w:color="auto"/>
            <w:bottom w:val="none" w:sz="0" w:space="0" w:color="auto"/>
            <w:right w:val="none" w:sz="0" w:space="0" w:color="auto"/>
          </w:divBdr>
          <w:divsChild>
            <w:div w:id="1223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377">
      <w:bodyDiv w:val="1"/>
      <w:marLeft w:val="0"/>
      <w:marRight w:val="0"/>
      <w:marTop w:val="0"/>
      <w:marBottom w:val="0"/>
      <w:divBdr>
        <w:top w:val="none" w:sz="0" w:space="0" w:color="auto"/>
        <w:left w:val="none" w:sz="0" w:space="0" w:color="auto"/>
        <w:bottom w:val="none" w:sz="0" w:space="0" w:color="auto"/>
        <w:right w:val="none" w:sz="0" w:space="0" w:color="auto"/>
      </w:divBdr>
      <w:divsChild>
        <w:div w:id="148443695">
          <w:marLeft w:val="0"/>
          <w:marRight w:val="0"/>
          <w:marTop w:val="0"/>
          <w:marBottom w:val="0"/>
          <w:divBdr>
            <w:top w:val="none" w:sz="0" w:space="0" w:color="auto"/>
            <w:left w:val="none" w:sz="0" w:space="0" w:color="auto"/>
            <w:bottom w:val="none" w:sz="0" w:space="0" w:color="auto"/>
            <w:right w:val="none" w:sz="0" w:space="0" w:color="auto"/>
          </w:divBdr>
          <w:divsChild>
            <w:div w:id="830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636">
      <w:bodyDiv w:val="1"/>
      <w:marLeft w:val="0"/>
      <w:marRight w:val="0"/>
      <w:marTop w:val="0"/>
      <w:marBottom w:val="0"/>
      <w:divBdr>
        <w:top w:val="none" w:sz="0" w:space="0" w:color="auto"/>
        <w:left w:val="none" w:sz="0" w:space="0" w:color="auto"/>
        <w:bottom w:val="none" w:sz="0" w:space="0" w:color="auto"/>
        <w:right w:val="none" w:sz="0" w:space="0" w:color="auto"/>
      </w:divBdr>
    </w:div>
    <w:div w:id="719548035">
      <w:bodyDiv w:val="1"/>
      <w:marLeft w:val="0"/>
      <w:marRight w:val="0"/>
      <w:marTop w:val="0"/>
      <w:marBottom w:val="0"/>
      <w:divBdr>
        <w:top w:val="none" w:sz="0" w:space="0" w:color="auto"/>
        <w:left w:val="none" w:sz="0" w:space="0" w:color="auto"/>
        <w:bottom w:val="none" w:sz="0" w:space="0" w:color="auto"/>
        <w:right w:val="none" w:sz="0" w:space="0" w:color="auto"/>
      </w:divBdr>
      <w:divsChild>
        <w:div w:id="1097288113">
          <w:marLeft w:val="0"/>
          <w:marRight w:val="0"/>
          <w:marTop w:val="0"/>
          <w:marBottom w:val="0"/>
          <w:divBdr>
            <w:top w:val="none" w:sz="0" w:space="0" w:color="auto"/>
            <w:left w:val="none" w:sz="0" w:space="0" w:color="auto"/>
            <w:bottom w:val="none" w:sz="0" w:space="0" w:color="auto"/>
            <w:right w:val="none" w:sz="0" w:space="0" w:color="auto"/>
          </w:divBdr>
          <w:divsChild>
            <w:div w:id="3181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3621">
      <w:bodyDiv w:val="1"/>
      <w:marLeft w:val="0"/>
      <w:marRight w:val="0"/>
      <w:marTop w:val="0"/>
      <w:marBottom w:val="0"/>
      <w:divBdr>
        <w:top w:val="none" w:sz="0" w:space="0" w:color="auto"/>
        <w:left w:val="none" w:sz="0" w:space="0" w:color="auto"/>
        <w:bottom w:val="none" w:sz="0" w:space="0" w:color="auto"/>
        <w:right w:val="none" w:sz="0" w:space="0" w:color="auto"/>
      </w:divBdr>
      <w:divsChild>
        <w:div w:id="812214187">
          <w:marLeft w:val="0"/>
          <w:marRight w:val="0"/>
          <w:marTop w:val="0"/>
          <w:marBottom w:val="0"/>
          <w:divBdr>
            <w:top w:val="none" w:sz="0" w:space="0" w:color="auto"/>
            <w:left w:val="none" w:sz="0" w:space="0" w:color="auto"/>
            <w:bottom w:val="none" w:sz="0" w:space="0" w:color="auto"/>
            <w:right w:val="none" w:sz="0" w:space="0" w:color="auto"/>
          </w:divBdr>
          <w:divsChild>
            <w:div w:id="17015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73">
      <w:bodyDiv w:val="1"/>
      <w:marLeft w:val="0"/>
      <w:marRight w:val="0"/>
      <w:marTop w:val="0"/>
      <w:marBottom w:val="0"/>
      <w:divBdr>
        <w:top w:val="none" w:sz="0" w:space="0" w:color="auto"/>
        <w:left w:val="none" w:sz="0" w:space="0" w:color="auto"/>
        <w:bottom w:val="none" w:sz="0" w:space="0" w:color="auto"/>
        <w:right w:val="none" w:sz="0" w:space="0" w:color="auto"/>
      </w:divBdr>
      <w:divsChild>
        <w:div w:id="2033803166">
          <w:marLeft w:val="0"/>
          <w:marRight w:val="0"/>
          <w:marTop w:val="0"/>
          <w:marBottom w:val="0"/>
          <w:divBdr>
            <w:top w:val="none" w:sz="0" w:space="0" w:color="auto"/>
            <w:left w:val="none" w:sz="0" w:space="0" w:color="auto"/>
            <w:bottom w:val="none" w:sz="0" w:space="0" w:color="auto"/>
            <w:right w:val="none" w:sz="0" w:space="0" w:color="auto"/>
          </w:divBdr>
          <w:divsChild>
            <w:div w:id="17357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712">
      <w:bodyDiv w:val="1"/>
      <w:marLeft w:val="0"/>
      <w:marRight w:val="0"/>
      <w:marTop w:val="0"/>
      <w:marBottom w:val="0"/>
      <w:divBdr>
        <w:top w:val="none" w:sz="0" w:space="0" w:color="auto"/>
        <w:left w:val="none" w:sz="0" w:space="0" w:color="auto"/>
        <w:bottom w:val="none" w:sz="0" w:space="0" w:color="auto"/>
        <w:right w:val="none" w:sz="0" w:space="0" w:color="auto"/>
      </w:divBdr>
      <w:divsChild>
        <w:div w:id="1901212531">
          <w:marLeft w:val="0"/>
          <w:marRight w:val="0"/>
          <w:marTop w:val="0"/>
          <w:marBottom w:val="0"/>
          <w:divBdr>
            <w:top w:val="none" w:sz="0" w:space="0" w:color="auto"/>
            <w:left w:val="none" w:sz="0" w:space="0" w:color="auto"/>
            <w:bottom w:val="none" w:sz="0" w:space="0" w:color="auto"/>
            <w:right w:val="none" w:sz="0" w:space="0" w:color="auto"/>
          </w:divBdr>
          <w:divsChild>
            <w:div w:id="442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0858">
      <w:bodyDiv w:val="1"/>
      <w:marLeft w:val="0"/>
      <w:marRight w:val="0"/>
      <w:marTop w:val="0"/>
      <w:marBottom w:val="0"/>
      <w:divBdr>
        <w:top w:val="none" w:sz="0" w:space="0" w:color="auto"/>
        <w:left w:val="none" w:sz="0" w:space="0" w:color="auto"/>
        <w:bottom w:val="none" w:sz="0" w:space="0" w:color="auto"/>
        <w:right w:val="none" w:sz="0" w:space="0" w:color="auto"/>
      </w:divBdr>
      <w:divsChild>
        <w:div w:id="428737188">
          <w:marLeft w:val="0"/>
          <w:marRight w:val="0"/>
          <w:marTop w:val="0"/>
          <w:marBottom w:val="0"/>
          <w:divBdr>
            <w:top w:val="none" w:sz="0" w:space="0" w:color="auto"/>
            <w:left w:val="none" w:sz="0" w:space="0" w:color="auto"/>
            <w:bottom w:val="none" w:sz="0" w:space="0" w:color="auto"/>
            <w:right w:val="none" w:sz="0" w:space="0" w:color="auto"/>
          </w:divBdr>
          <w:divsChild>
            <w:div w:id="7266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638">
      <w:bodyDiv w:val="1"/>
      <w:marLeft w:val="0"/>
      <w:marRight w:val="0"/>
      <w:marTop w:val="0"/>
      <w:marBottom w:val="0"/>
      <w:divBdr>
        <w:top w:val="none" w:sz="0" w:space="0" w:color="auto"/>
        <w:left w:val="none" w:sz="0" w:space="0" w:color="auto"/>
        <w:bottom w:val="none" w:sz="0" w:space="0" w:color="auto"/>
        <w:right w:val="none" w:sz="0" w:space="0" w:color="auto"/>
      </w:divBdr>
      <w:divsChild>
        <w:div w:id="1654681340">
          <w:marLeft w:val="0"/>
          <w:marRight w:val="0"/>
          <w:marTop w:val="0"/>
          <w:marBottom w:val="0"/>
          <w:divBdr>
            <w:top w:val="none" w:sz="0" w:space="0" w:color="auto"/>
            <w:left w:val="none" w:sz="0" w:space="0" w:color="auto"/>
            <w:bottom w:val="none" w:sz="0" w:space="0" w:color="auto"/>
            <w:right w:val="none" w:sz="0" w:space="0" w:color="auto"/>
          </w:divBdr>
          <w:divsChild>
            <w:div w:id="15590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6848">
      <w:bodyDiv w:val="1"/>
      <w:marLeft w:val="0"/>
      <w:marRight w:val="0"/>
      <w:marTop w:val="0"/>
      <w:marBottom w:val="0"/>
      <w:divBdr>
        <w:top w:val="none" w:sz="0" w:space="0" w:color="auto"/>
        <w:left w:val="none" w:sz="0" w:space="0" w:color="auto"/>
        <w:bottom w:val="none" w:sz="0" w:space="0" w:color="auto"/>
        <w:right w:val="none" w:sz="0" w:space="0" w:color="auto"/>
      </w:divBdr>
      <w:divsChild>
        <w:div w:id="48503423">
          <w:marLeft w:val="0"/>
          <w:marRight w:val="0"/>
          <w:marTop w:val="0"/>
          <w:marBottom w:val="0"/>
          <w:divBdr>
            <w:top w:val="none" w:sz="0" w:space="0" w:color="auto"/>
            <w:left w:val="none" w:sz="0" w:space="0" w:color="auto"/>
            <w:bottom w:val="none" w:sz="0" w:space="0" w:color="auto"/>
            <w:right w:val="none" w:sz="0" w:space="0" w:color="auto"/>
          </w:divBdr>
          <w:divsChild>
            <w:div w:id="945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tebbe/Desktop/Briefbogen%20HQT%20mit%20LOGO%20NEU_ab%201.4.2016.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EC41D4254D134EB419191138DC3158"/>
        <w:category>
          <w:name w:val="General"/>
          <w:gallery w:val="placeholder"/>
        </w:category>
        <w:types>
          <w:type w:val="bbPlcHdr"/>
        </w:types>
        <w:behaviors>
          <w:behavior w:val="content"/>
        </w:behaviors>
        <w:guid w:val="{404367D4-4CD3-8C47-985A-140CD7A902E1}"/>
      </w:docPartPr>
      <w:docPartBody>
        <w:p w:rsidR="004B02A5" w:rsidRDefault="00D447DF">
          <w:pPr>
            <w:pStyle w:val="F2EC41D4254D134EB419191138DC3158"/>
          </w:pPr>
          <w:r w:rsidRPr="00B64C55">
            <w:rPr>
              <w:rStyle w:val="PlaceholderText"/>
            </w:rPr>
            <w:t>Klicken Sie hier, um Text einzugeben.</w:t>
          </w:r>
        </w:p>
      </w:docPartBody>
    </w:docPart>
    <w:docPart>
      <w:docPartPr>
        <w:name w:val="B7024CD20900E646B78F61C0383ACB2F"/>
        <w:category>
          <w:name w:val="General"/>
          <w:gallery w:val="placeholder"/>
        </w:category>
        <w:types>
          <w:type w:val="bbPlcHdr"/>
        </w:types>
        <w:behaviors>
          <w:behavior w:val="content"/>
        </w:behaviors>
        <w:guid w:val="{67B9883B-4D48-014A-A31C-69993C5F38B3}"/>
      </w:docPartPr>
      <w:docPartBody>
        <w:p w:rsidR="004B02A5" w:rsidRDefault="00D447DF">
          <w:pPr>
            <w:pStyle w:val="B7024CD20900E646B78F61C0383ACB2F"/>
          </w:pPr>
          <w:r>
            <w:rPr>
              <w:rStyle w:val="PlaceholderText"/>
            </w:rPr>
            <w:t>Absenderzeile</w:t>
          </w:r>
        </w:p>
      </w:docPartBody>
    </w:docPart>
    <w:docPart>
      <w:docPartPr>
        <w:name w:val="6BAFBD63A754924C8216BC115CFB68DA"/>
        <w:category>
          <w:name w:val="General"/>
          <w:gallery w:val="placeholder"/>
        </w:category>
        <w:types>
          <w:type w:val="bbPlcHdr"/>
        </w:types>
        <w:behaviors>
          <w:behavior w:val="content"/>
        </w:behaviors>
        <w:guid w:val="{D7545EBD-82CB-3D49-808F-7CE8E2212C5B}"/>
      </w:docPartPr>
      <w:docPartBody>
        <w:p w:rsidR="0007606D" w:rsidRPr="004559E0" w:rsidRDefault="00D447DF" w:rsidP="004559E0">
          <w:pPr>
            <w:pStyle w:val="Empfnger"/>
            <w:rPr>
              <w:rStyle w:val="PlaceholderText"/>
              <w:b/>
            </w:rPr>
          </w:pPr>
          <w:r w:rsidRPr="004559E0">
            <w:rPr>
              <w:rStyle w:val="PlaceholderText"/>
              <w:b/>
            </w:rPr>
            <w:t>persönlich / vertraulich (optional)</w:t>
          </w:r>
        </w:p>
        <w:p w:rsidR="0007606D" w:rsidRPr="004559E0" w:rsidRDefault="00D447DF" w:rsidP="004559E0">
          <w:pPr>
            <w:pStyle w:val="Empfnger"/>
            <w:rPr>
              <w:rStyle w:val="PlaceholderText"/>
            </w:rPr>
          </w:pPr>
          <w:r w:rsidRPr="004559E0">
            <w:rPr>
              <w:rStyle w:val="PlaceholderText"/>
            </w:rPr>
            <w:t>Anschrift Zeile 1 (z.B. Firma)</w:t>
          </w:r>
        </w:p>
        <w:p w:rsidR="0007606D" w:rsidRPr="004559E0" w:rsidRDefault="00D447DF" w:rsidP="004559E0">
          <w:pPr>
            <w:pStyle w:val="Empfnger"/>
            <w:rPr>
              <w:rStyle w:val="PlaceholderText"/>
            </w:rPr>
          </w:pPr>
          <w:r w:rsidRPr="004559E0">
            <w:rPr>
              <w:rStyle w:val="PlaceholderText"/>
            </w:rPr>
            <w:t>Anschrift Zeile 2 (z.B. Abteilung)</w:t>
          </w:r>
        </w:p>
        <w:p w:rsidR="0007606D" w:rsidRPr="004559E0" w:rsidRDefault="00D447DF" w:rsidP="004559E0">
          <w:pPr>
            <w:pStyle w:val="Empfnger"/>
            <w:rPr>
              <w:rStyle w:val="PlaceholderText"/>
            </w:rPr>
          </w:pPr>
          <w:r w:rsidRPr="004559E0">
            <w:rPr>
              <w:rStyle w:val="PlaceholderText"/>
            </w:rPr>
            <w:t>Anschrift Zeile 3 (z.B. Vorname Name)</w:t>
          </w:r>
        </w:p>
        <w:p w:rsidR="0007606D" w:rsidRPr="004559E0" w:rsidRDefault="00D447DF" w:rsidP="004559E0">
          <w:pPr>
            <w:pStyle w:val="Empfnger"/>
            <w:rPr>
              <w:rStyle w:val="PlaceholderText"/>
            </w:rPr>
          </w:pPr>
          <w:r w:rsidRPr="004559E0">
            <w:rPr>
              <w:rStyle w:val="PlaceholderText"/>
            </w:rPr>
            <w:t>Anschrift Zeile 4 (z.B. Straße und Nr.)</w:t>
          </w:r>
        </w:p>
        <w:p w:rsidR="0007606D" w:rsidRPr="004559E0" w:rsidRDefault="00D447DF" w:rsidP="004559E0">
          <w:pPr>
            <w:pStyle w:val="Empfnger"/>
            <w:rPr>
              <w:rStyle w:val="PlaceholderText"/>
            </w:rPr>
          </w:pPr>
          <w:r w:rsidRPr="004559E0">
            <w:rPr>
              <w:rStyle w:val="PlaceholderText"/>
            </w:rPr>
            <w:t>Anschrift Zeile 5 (z.B. PLZ und Ort)</w:t>
          </w:r>
        </w:p>
        <w:p w:rsidR="004B02A5" w:rsidRDefault="00D447DF">
          <w:pPr>
            <w:pStyle w:val="6BAFBD63A754924C8216BC115CFB68DA"/>
          </w:pPr>
          <w:r w:rsidRPr="004559E0">
            <w:rPr>
              <w:rStyle w:val="PlaceholderText"/>
            </w:rPr>
            <w:t>Anschrift Zeile 6 (z.B. Land)</w:t>
          </w:r>
        </w:p>
      </w:docPartBody>
    </w:docPart>
    <w:docPart>
      <w:docPartPr>
        <w:name w:val="9D276247728963469802A2184945263A"/>
        <w:category>
          <w:name w:val="General"/>
          <w:gallery w:val="placeholder"/>
        </w:category>
        <w:types>
          <w:type w:val="bbPlcHdr"/>
        </w:types>
        <w:behaviors>
          <w:behavior w:val="content"/>
        </w:behaviors>
        <w:guid w:val="{2BF521DF-2B30-FA4C-86CB-037AF1929736}"/>
      </w:docPartPr>
      <w:docPartBody>
        <w:p w:rsidR="004B02A5" w:rsidRDefault="00D447DF">
          <w:pPr>
            <w:pStyle w:val="9D276247728963469802A2184945263A"/>
          </w:pPr>
          <w:r>
            <w:rPr>
              <w:rStyle w:val="PlaceholderText"/>
            </w:rPr>
            <w:t>Infoblock</w:t>
          </w:r>
        </w:p>
      </w:docPartBody>
    </w:docPart>
    <w:docPart>
      <w:docPartPr>
        <w:name w:val="4E649D0C63FFAA4F96EECB0BD4B16A89"/>
        <w:category>
          <w:name w:val="General"/>
          <w:gallery w:val="placeholder"/>
        </w:category>
        <w:types>
          <w:type w:val="bbPlcHdr"/>
        </w:types>
        <w:behaviors>
          <w:behavior w:val="content"/>
        </w:behaviors>
        <w:guid w:val="{26523AAA-C8CD-AC4C-8E6D-569E3859C9A6}"/>
      </w:docPartPr>
      <w:docPartBody>
        <w:p w:rsidR="004B02A5" w:rsidRDefault="00D447DF">
          <w:pPr>
            <w:pStyle w:val="4E649D0C63FFAA4F96EECB0BD4B16A89"/>
          </w:pPr>
          <w:r>
            <w:rPr>
              <w:rStyle w:val="PlaceholderText"/>
            </w:rPr>
            <w:t>(T</w:t>
          </w:r>
          <w:r w:rsidRPr="00080339">
            <w:rPr>
              <w:rStyle w:val="PlaceholderText"/>
            </w:rPr>
            <w:t>T. Monat JJJJ)</w:t>
          </w:r>
        </w:p>
      </w:docPartBody>
    </w:docPart>
    <w:docPart>
      <w:docPartPr>
        <w:name w:val="C164FB567DD07340A8BFB4C35998386E"/>
        <w:category>
          <w:name w:val="General"/>
          <w:gallery w:val="placeholder"/>
        </w:category>
        <w:types>
          <w:type w:val="bbPlcHdr"/>
        </w:types>
        <w:behaviors>
          <w:behavior w:val="content"/>
        </w:behaviors>
        <w:guid w:val="{D842F128-9F45-8540-BF22-7209B5B64E54}"/>
      </w:docPartPr>
      <w:docPartBody>
        <w:p w:rsidR="004B02A5" w:rsidRDefault="00D447DF">
          <w:pPr>
            <w:pStyle w:val="C164FB567DD07340A8BFB4C35998386E"/>
          </w:pPr>
          <w:r w:rsidRPr="00221D35">
            <w:rPr>
              <w:rStyle w:val="PlaceholderText"/>
            </w:rPr>
            <w:t>Betreff</w:t>
          </w:r>
        </w:p>
      </w:docPartBody>
    </w:docPart>
    <w:docPart>
      <w:docPartPr>
        <w:name w:val="FA20F697D7B72946B107D29910209D04"/>
        <w:category>
          <w:name w:val="General"/>
          <w:gallery w:val="placeholder"/>
        </w:category>
        <w:types>
          <w:type w:val="bbPlcHdr"/>
        </w:types>
        <w:behaviors>
          <w:behavior w:val="content"/>
        </w:behaviors>
        <w:guid w:val="{04BD5BB8-FD1F-6D4D-B740-7B6079146C7E}"/>
      </w:docPartPr>
      <w:docPartBody>
        <w:p w:rsidR="004B02A5" w:rsidRDefault="00D447DF">
          <w:pPr>
            <w:pStyle w:val="FA20F697D7B72946B107D29910209D04"/>
          </w:pPr>
          <w:r w:rsidRPr="005C3DDC">
            <w:rPr>
              <w:rStyle w:val="PlaceholderText"/>
            </w:rPr>
            <w:t>hier steht der Brief. Neue Helvetica Roman 10.5 pt mit Zeilenabstand 13.5 pt. Linksbündig, kein Blocksatz. Neue Helvetica 10.5 pt mit Zeilenabstand 13.5 pt. Linksbündig, kein Blocksatz. Neue Helvetica 10.5 pt mit Zeilenabstand 13.5 pt. Linksbündig, kein Blocksatz. Neue Helvetica 10.5 pt mit Zeilenabstand 13.5 pt. Linksbündig, kein Blocksatz. Neue Helvetica 10.5 pt mit Zeilenabstand 13.5 pt. Neue Helvetica 10.5 pt mit Zeilenabstand 13.5 p</w:t>
          </w:r>
          <w:r>
            <w:rPr>
              <w:rStyle w:val="PlaceholderText"/>
            </w:rPr>
            <w:t>t. Linksbündig, kein Blocksatz.</w:t>
          </w:r>
        </w:p>
      </w:docPartBody>
    </w:docPart>
    <w:docPart>
      <w:docPartPr>
        <w:name w:val="A40C58FA99EFC247B4648B366A5B777E"/>
        <w:category>
          <w:name w:val="General"/>
          <w:gallery w:val="placeholder"/>
        </w:category>
        <w:types>
          <w:type w:val="bbPlcHdr"/>
        </w:types>
        <w:behaviors>
          <w:behavior w:val="content"/>
        </w:behaviors>
        <w:guid w:val="{C3B2F481-ED8D-EA46-A702-FC5BAE873967}"/>
      </w:docPartPr>
      <w:docPartBody>
        <w:p w:rsidR="004B02A5" w:rsidRDefault="00D447DF">
          <w:pPr>
            <w:pStyle w:val="A40C58FA99EFC247B4648B366A5B777E"/>
          </w:pPr>
          <w:r w:rsidRPr="00D808DD">
            <w:rPr>
              <w:rStyle w:val="PlaceholderText"/>
            </w:rPr>
            <w:t>Titel/Funktion</w:t>
          </w:r>
        </w:p>
      </w:docPartBody>
    </w:docPart>
    <w:docPart>
      <w:docPartPr>
        <w:name w:val="D00AA59BA8778C41B21139EC3DF2B09E"/>
        <w:category>
          <w:name w:val="General"/>
          <w:gallery w:val="placeholder"/>
        </w:category>
        <w:types>
          <w:type w:val="bbPlcHdr"/>
        </w:types>
        <w:behaviors>
          <w:behavior w:val="content"/>
        </w:behaviors>
        <w:guid w:val="{9BECE8FC-7B8A-F944-8ACD-41FADB67D7FE}"/>
      </w:docPartPr>
      <w:docPartBody>
        <w:p w:rsidR="004B02A5" w:rsidRDefault="00D447DF">
          <w:pPr>
            <w:pStyle w:val="D00AA59BA8778C41B21139EC3DF2B09E"/>
          </w:pPr>
          <w:r w:rsidRPr="00D808DD">
            <w:rPr>
              <w:rStyle w:val="PlaceholderText"/>
            </w:rPr>
            <w:t>Anlage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Com 55 Roman">
    <w:altName w:val="Arial"/>
    <w:panose1 w:val="020B0604020202020204"/>
    <w:charset w:val="00"/>
    <w:family w:val="swiss"/>
    <w:pitch w:val="variable"/>
    <w:sig w:usb0="800000AF" w:usb1="10002042"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HelveticaNeueLT Com 45 Lt">
    <w:altName w:val="Arial"/>
    <w:panose1 w:val="020B0604020202020204"/>
    <w:charset w:val="00"/>
    <w:family w:val="swiss"/>
    <w:pitch w:val="variable"/>
    <w:sig w:usb0="800000A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0A"/>
    <w:rsid w:val="002537D9"/>
    <w:rsid w:val="00265C0A"/>
    <w:rsid w:val="004B02A5"/>
    <w:rsid w:val="006A3F42"/>
    <w:rsid w:val="006B3835"/>
    <w:rsid w:val="007A6BBB"/>
    <w:rsid w:val="007D357A"/>
    <w:rsid w:val="00872C56"/>
    <w:rsid w:val="00894E3A"/>
    <w:rsid w:val="008D603D"/>
    <w:rsid w:val="008D61AD"/>
    <w:rsid w:val="0096725E"/>
    <w:rsid w:val="00BD539D"/>
    <w:rsid w:val="00BF3BC4"/>
    <w:rsid w:val="00D447DF"/>
    <w:rsid w:val="00E47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C0A"/>
    <w:rPr>
      <w:color w:val="808080"/>
    </w:rPr>
  </w:style>
  <w:style w:type="paragraph" w:customStyle="1" w:styleId="F2EC41D4254D134EB419191138DC3158">
    <w:name w:val="F2EC41D4254D134EB419191138DC3158"/>
  </w:style>
  <w:style w:type="paragraph" w:customStyle="1" w:styleId="B7024CD20900E646B78F61C0383ACB2F">
    <w:name w:val="B7024CD20900E646B78F61C0383ACB2F"/>
  </w:style>
  <w:style w:type="paragraph" w:customStyle="1" w:styleId="Empfnger">
    <w:name w:val="Empfänger"/>
    <w:basedOn w:val="Normal"/>
    <w:uiPriority w:val="5"/>
    <w:qFormat/>
    <w:pPr>
      <w:spacing w:line="270" w:lineRule="exact"/>
    </w:pPr>
    <w:rPr>
      <w:rFonts w:eastAsiaTheme="minorHAnsi" w:cs="Times New Roman"/>
      <w:sz w:val="21"/>
      <w:szCs w:val="21"/>
    </w:rPr>
  </w:style>
  <w:style w:type="paragraph" w:customStyle="1" w:styleId="6BAFBD63A754924C8216BC115CFB68DA">
    <w:name w:val="6BAFBD63A754924C8216BC115CFB68DA"/>
  </w:style>
  <w:style w:type="paragraph" w:customStyle="1" w:styleId="9D276247728963469802A2184945263A">
    <w:name w:val="9D276247728963469802A2184945263A"/>
  </w:style>
  <w:style w:type="paragraph" w:customStyle="1" w:styleId="21281B32E4A216469A0245BDA81354CE">
    <w:name w:val="21281B32E4A216469A0245BDA81354CE"/>
  </w:style>
  <w:style w:type="paragraph" w:customStyle="1" w:styleId="F49DEFD17E71C644A7AB645B789A0478">
    <w:name w:val="F49DEFD17E71C644A7AB645B789A0478"/>
  </w:style>
  <w:style w:type="paragraph" w:customStyle="1" w:styleId="EC079C204AA60D47B435AC311F14CF53">
    <w:name w:val="EC079C204AA60D47B435AC311F14CF53"/>
  </w:style>
  <w:style w:type="paragraph" w:customStyle="1" w:styleId="4CB3E81003EFAE4D930CEE19930B7901">
    <w:name w:val="4CB3E81003EFAE4D930CEE19930B7901"/>
  </w:style>
  <w:style w:type="paragraph" w:customStyle="1" w:styleId="268DC0CC8BCCEF4785BF78B76F50B913">
    <w:name w:val="268DC0CC8BCCEF4785BF78B76F50B913"/>
  </w:style>
  <w:style w:type="paragraph" w:customStyle="1" w:styleId="C80E98C608F9394690ED0406973D77EF">
    <w:name w:val="C80E98C608F9394690ED0406973D77EF"/>
  </w:style>
  <w:style w:type="paragraph" w:customStyle="1" w:styleId="4E649D0C63FFAA4F96EECB0BD4B16A89">
    <w:name w:val="4E649D0C63FFAA4F96EECB0BD4B16A89"/>
  </w:style>
  <w:style w:type="paragraph" w:customStyle="1" w:styleId="C164FB567DD07340A8BFB4C35998386E">
    <w:name w:val="C164FB567DD07340A8BFB4C35998386E"/>
  </w:style>
  <w:style w:type="paragraph" w:customStyle="1" w:styleId="B0404722603FDB4294DBF61E71F3E0C8">
    <w:name w:val="B0404722603FDB4294DBF61E71F3E0C8"/>
  </w:style>
  <w:style w:type="paragraph" w:customStyle="1" w:styleId="FA20F697D7B72946B107D29910209D04">
    <w:name w:val="FA20F697D7B72946B107D29910209D04"/>
  </w:style>
  <w:style w:type="paragraph" w:customStyle="1" w:styleId="6908B857AC13634DB85EE5FEE80F5665">
    <w:name w:val="6908B857AC13634DB85EE5FEE80F5665"/>
  </w:style>
  <w:style w:type="paragraph" w:customStyle="1" w:styleId="A3103628D254BD41BD0C9FF3BEAEE8DA">
    <w:name w:val="A3103628D254BD41BD0C9FF3BEAEE8DA"/>
  </w:style>
  <w:style w:type="paragraph" w:customStyle="1" w:styleId="A40C58FA99EFC247B4648B366A5B777E">
    <w:name w:val="A40C58FA99EFC247B4648B366A5B777E"/>
  </w:style>
  <w:style w:type="paragraph" w:customStyle="1" w:styleId="16C1958B7D84E849A98B38B59E3D271B">
    <w:name w:val="16C1958B7D84E849A98B38B59E3D271B"/>
  </w:style>
  <w:style w:type="paragraph" w:customStyle="1" w:styleId="D00AA59BA8778C41B21139EC3DF2B09E">
    <w:name w:val="D00AA59BA8778C41B21139EC3DF2B09E"/>
  </w:style>
  <w:style w:type="paragraph" w:customStyle="1" w:styleId="E1E105BCF5664E48B0737D0E318E7703">
    <w:name w:val="E1E105BCF5664E48B0737D0E318E7703"/>
  </w:style>
  <w:style w:type="paragraph" w:customStyle="1" w:styleId="71D16CBC9B070742A53C340BD176DEFE">
    <w:name w:val="71D16CBC9B070742A53C340BD176DEFE"/>
    <w:rsid w:val="00265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HQ Capital">
      <a:dk1>
        <a:sysClr val="windowText" lastClr="000000"/>
      </a:dk1>
      <a:lt1>
        <a:sysClr val="window" lastClr="FFFFFF"/>
      </a:lt1>
      <a:dk2>
        <a:srgbClr val="BCD69C"/>
      </a:dk2>
      <a:lt2>
        <a:srgbClr val="718243"/>
      </a:lt2>
      <a:accent1>
        <a:srgbClr val="40789B"/>
      </a:accent1>
      <a:accent2>
        <a:srgbClr val="CDBEAE"/>
      </a:accent2>
      <a:accent3>
        <a:srgbClr val="847C7A"/>
      </a:accent3>
      <a:accent4>
        <a:srgbClr val="9AC7DF"/>
      </a:accent4>
      <a:accent5>
        <a:srgbClr val="8D6B8D"/>
      </a:accent5>
      <a:accent6>
        <a:srgbClr val="CFAECD"/>
      </a:accent6>
      <a:hlink>
        <a:srgbClr val="3590C0"/>
      </a:hlink>
      <a:folHlink>
        <a:srgbClr val="9D8214"/>
      </a:folHlink>
    </a:clrScheme>
    <a:fontScheme name="HQ Capital">
      <a:majorFont>
        <a:latin typeface="HelveticaNeueLT Com 45 Lt"/>
        <a:ea typeface=""/>
        <a:cs typeface=""/>
      </a:majorFont>
      <a:minorFont>
        <a:latin typeface="HelveticaNeueLT Com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{current_date}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409C8-784C-DB4C-9B34-709E074E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Briefbogen HQT mit LOGO NEU_ab 1.4.2016.dotm</Template>
  <TotalTime>0</TotalTime>
  <Pages>1</Pages>
  <Words>231</Words>
  <Characters>1320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Harald Quandt Holding GmbH</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Tebbe</dc:creator>
  <cp:lastModifiedBy>Tom König</cp:lastModifiedBy>
  <cp:revision>3</cp:revision>
  <cp:lastPrinted>2018-12-11T10:31:00Z</cp:lastPrinted>
  <dcterms:created xsi:type="dcterms:W3CDTF">2019-01-23T12:10:00Z</dcterms:created>
  <dcterms:modified xsi:type="dcterms:W3CDTF">2019-01-23T12:40:00Z</dcterms:modified>
  <cp:contentStatus/>
</cp:coreProperties>
</file>