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595D3A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595D3A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tc>
                  <w:tcPr>
                    <w:tcW w:w="4535" w:type="dxa"/>
                  </w:tcPr>
                  <w:p w14:paraId="72EC3867" w14:textId="3E0AC4F7" w:rsidR="00754EF7" w:rsidRPr="007D0802" w:rsidRDefault="0012297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begin"/>
                    </w:r>
                    <w:r w:rsidRPr="00B778EA">
                      <w:rPr>
                        <w:b/>
                        <w:lang w:val="en-US"/>
                      </w:rPr>
                      <w:instrText xml:space="preserve"> MERGEFIELD =investor.confidential \* MERGEFORMAT </w:instrText>
                    </w:r>
                    <w:r w:rsidRPr="00B778EA">
                      <w:rPr>
                        <w:b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="00754EF7"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="00754EF7"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6B3CC4FF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155E54F7" w14:textId="77777777" w:rsidR="00754EF7" w:rsidRPr="007D0802" w:rsidRDefault="00754EF7" w:rsidP="00754EF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2521901F" w:rsidR="004559E0" w:rsidRPr="00443C58" w:rsidRDefault="00122977" w:rsidP="00122977">
                    <w:pPr>
                      <w:pStyle w:val="Empfnger"/>
                      <w:rPr>
                        <w:b/>
                        <w:lang w:val="en-US"/>
                      </w:rPr>
                    </w:pPr>
                    <w:r w:rsidRPr="00B778EA">
                      <w:rPr>
                        <w:b/>
                      </w:rPr>
                      <w:fldChar w:fldCharType="end"/>
                    </w: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595D3A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595D3A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bookmarkStart w:id="0" w:name="_GoBack"/>
    <w:p w14:paraId="17FAD1FB" w14:textId="77777777" w:rsidR="00712C28" w:rsidRPr="00881606" w:rsidRDefault="00712C28" w:rsidP="00712C28">
      <w:pPr>
        <w:pStyle w:val="Datum"/>
        <w:rPr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=current_date \* MERGEFORMAT </w:instrText>
      </w:r>
      <w:r>
        <w:fldChar w:fldCharType="separate"/>
      </w:r>
      <w:r w:rsidRPr="00881606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bookmarkEnd w:id="0"/>
    <w:p w14:paraId="0C56587D" w14:textId="0E905B60" w:rsidR="00712C28" w:rsidRPr="00881606" w:rsidRDefault="00712C28" w:rsidP="00712C28">
      <w:pPr>
        <w:pStyle w:val="Betreff"/>
        <w:rPr>
          <w:noProof/>
          <w:lang w:val="en-US"/>
        </w:rPr>
      </w:pPr>
      <w:r>
        <w:fldChar w:fldCharType="begin"/>
      </w:r>
      <w:r w:rsidRPr="00881606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881606">
        <w:rPr>
          <w:noProof/>
          <w:lang w:val="en-US"/>
        </w:rPr>
        <w:t>«=investor.primary_owner.full_name»</w:t>
      </w:r>
      <w:r>
        <w:fldChar w:fldCharType="end"/>
      </w:r>
      <w:r w:rsidRPr="00881606">
        <w:rPr>
          <w:lang w:val="en-US"/>
        </w:rPr>
        <w:br/>
      </w:r>
      <w:r w:rsidR="00595D3A" w:rsidRPr="00595D3A">
        <w:rPr>
          <w:bCs/>
          <w:lang w:val="en-US"/>
        </w:rPr>
        <w:t xml:space="preserve">Ihre </w:t>
      </w:r>
      <w:r w:rsidR="00595D3A" w:rsidRPr="00595D3A">
        <w:rPr>
          <w:bCs/>
        </w:rPr>
        <w:fldChar w:fldCharType="begin"/>
      </w:r>
      <w:r w:rsidR="00595D3A" w:rsidRPr="00595D3A">
        <w:rPr>
          <w:bCs/>
          <w:lang w:val="en-US"/>
        </w:rPr>
        <w:instrText xml:space="preserve"> MERGEFIELD fund.company:if(present?) \* MERGEFORMAT </w:instrText>
      </w:r>
      <w:r w:rsidR="00595D3A" w:rsidRPr="00595D3A">
        <w:rPr>
          <w:bCs/>
        </w:rPr>
        <w:fldChar w:fldCharType="separate"/>
      </w:r>
      <w:r w:rsidR="00595D3A" w:rsidRPr="00595D3A">
        <w:rPr>
          <w:bCs/>
          <w:noProof/>
          <w:lang w:val="en-US"/>
        </w:rPr>
        <w:t>«fund.company:if(present?)»</w:t>
      </w:r>
      <w:r w:rsidR="00595D3A" w:rsidRPr="00595D3A">
        <w:rPr>
          <w:bCs/>
        </w:rPr>
        <w:fldChar w:fldCharType="end"/>
      </w:r>
      <w:r w:rsidR="00595D3A" w:rsidRPr="00595D3A">
        <w:rPr>
          <w:bCs/>
          <w:lang w:val="en-US"/>
        </w:rPr>
        <w:t xml:space="preserve">mittelbare Beteiligung an </w:t>
      </w:r>
      <w:r w:rsidR="00595D3A" w:rsidRPr="00595D3A">
        <w:rPr>
          <w:bCs/>
        </w:rPr>
        <w:fldChar w:fldCharType="begin"/>
      </w:r>
      <w:r w:rsidR="00595D3A" w:rsidRPr="00595D3A">
        <w:rPr>
          <w:bCs/>
          <w:lang w:val="en-US"/>
        </w:rPr>
        <w:instrText xml:space="preserve"> MERGEFIELD =fund.company \* MERGEFORMAT </w:instrText>
      </w:r>
      <w:r w:rsidR="00595D3A" w:rsidRPr="00595D3A">
        <w:rPr>
          <w:bCs/>
        </w:rPr>
        <w:fldChar w:fldCharType="separate"/>
      </w:r>
      <w:r w:rsidR="00595D3A" w:rsidRPr="00595D3A">
        <w:rPr>
          <w:bCs/>
          <w:noProof/>
          <w:lang w:val="en-US"/>
        </w:rPr>
        <w:t>«=fund.company»</w:t>
      </w:r>
      <w:r w:rsidR="00595D3A" w:rsidRPr="00595D3A">
        <w:rPr>
          <w:bCs/>
          <w:noProof/>
        </w:rPr>
        <w:fldChar w:fldCharType="end"/>
      </w:r>
      <w:r w:rsidR="00595D3A" w:rsidRPr="00595D3A">
        <w:rPr>
          <w:bCs/>
          <w:lang w:val="en-US"/>
        </w:rPr>
        <w:t xml:space="preserve"> über </w:t>
      </w:r>
      <w:r w:rsidR="00595D3A" w:rsidRPr="00595D3A">
        <w:rPr>
          <w:bCs/>
        </w:rPr>
        <w:fldChar w:fldCharType="begin"/>
      </w:r>
      <w:r w:rsidR="00595D3A" w:rsidRPr="00595D3A">
        <w:rPr>
          <w:bCs/>
          <w:lang w:val="en-US"/>
        </w:rPr>
        <w:instrText xml:space="preserve"> MERGEFIELD =fund.name \* MERGEFORMAT </w:instrText>
      </w:r>
      <w:r w:rsidR="00595D3A" w:rsidRPr="00595D3A">
        <w:rPr>
          <w:bCs/>
        </w:rPr>
        <w:fldChar w:fldCharType="separate"/>
      </w:r>
      <w:r w:rsidR="00595D3A" w:rsidRPr="00595D3A">
        <w:rPr>
          <w:bCs/>
          <w:noProof/>
          <w:lang w:val="en-US"/>
        </w:rPr>
        <w:t>«=fund.name»</w:t>
      </w:r>
      <w:r w:rsidR="00595D3A" w:rsidRPr="00595D3A">
        <w:rPr>
          <w:bCs/>
          <w:noProof/>
        </w:rPr>
        <w:fldChar w:fldCharType="end"/>
      </w:r>
      <w:r w:rsidR="00595D3A" w:rsidRPr="00595D3A">
        <w:rPr>
          <w:bCs/>
        </w:rPr>
        <w:fldChar w:fldCharType="begin"/>
      </w:r>
      <w:r w:rsidR="00595D3A" w:rsidRPr="00595D3A">
        <w:rPr>
          <w:bCs/>
          <w:lang w:val="en-US"/>
        </w:rPr>
        <w:instrText xml:space="preserve"> MERGEFIELD fund.company:else \* MERGEFORMAT </w:instrText>
      </w:r>
      <w:r w:rsidR="00595D3A" w:rsidRPr="00595D3A">
        <w:rPr>
          <w:bCs/>
        </w:rPr>
        <w:fldChar w:fldCharType="separate"/>
      </w:r>
      <w:r w:rsidR="00595D3A" w:rsidRPr="00595D3A">
        <w:rPr>
          <w:bCs/>
          <w:noProof/>
          <w:lang w:val="en-US"/>
        </w:rPr>
        <w:t>«fund.company:else»</w:t>
      </w:r>
      <w:r w:rsidR="00595D3A" w:rsidRPr="00595D3A">
        <w:rPr>
          <w:bCs/>
        </w:rPr>
        <w:fldChar w:fldCharType="end"/>
      </w:r>
      <w:r w:rsidR="00595D3A" w:rsidRPr="00595D3A">
        <w:rPr>
          <w:bCs/>
          <w:lang w:val="en-US"/>
        </w:rPr>
        <w:t xml:space="preserve">Beteiligung an </w:t>
      </w:r>
      <w:r w:rsidR="00595D3A" w:rsidRPr="00595D3A">
        <w:rPr>
          <w:bCs/>
        </w:rPr>
        <w:fldChar w:fldCharType="begin"/>
      </w:r>
      <w:r w:rsidR="00595D3A" w:rsidRPr="00595D3A">
        <w:rPr>
          <w:bCs/>
          <w:lang w:val="en-US"/>
        </w:rPr>
        <w:instrText xml:space="preserve"> MERGEFIELD =fund.name \* MERGEFORMAT </w:instrText>
      </w:r>
      <w:r w:rsidR="00595D3A" w:rsidRPr="00595D3A">
        <w:rPr>
          <w:bCs/>
        </w:rPr>
        <w:fldChar w:fldCharType="separate"/>
      </w:r>
      <w:r w:rsidR="00595D3A" w:rsidRPr="00595D3A">
        <w:rPr>
          <w:bCs/>
          <w:noProof/>
          <w:lang w:val="en-US"/>
        </w:rPr>
        <w:t>«=fund.name»</w:t>
      </w:r>
      <w:r w:rsidR="00595D3A" w:rsidRPr="00595D3A">
        <w:rPr>
          <w:bCs/>
          <w:noProof/>
        </w:rPr>
        <w:fldChar w:fldCharType="end"/>
      </w:r>
      <w:r w:rsidR="00595D3A" w:rsidRPr="00595D3A">
        <w:rPr>
          <w:bCs/>
        </w:rPr>
        <w:fldChar w:fldCharType="begin"/>
      </w:r>
      <w:r w:rsidR="00595D3A" w:rsidRPr="00595D3A">
        <w:rPr>
          <w:bCs/>
          <w:lang w:val="en-US"/>
        </w:rPr>
        <w:instrText xml:space="preserve"> MERGEFIELD fund.company:endIf \* MERGEFORMAT </w:instrText>
      </w:r>
      <w:r w:rsidR="00595D3A" w:rsidRPr="00595D3A">
        <w:rPr>
          <w:bCs/>
        </w:rPr>
        <w:fldChar w:fldCharType="separate"/>
      </w:r>
      <w:r w:rsidR="00595D3A" w:rsidRPr="00595D3A">
        <w:rPr>
          <w:bCs/>
          <w:noProof/>
          <w:lang w:val="en-US"/>
        </w:rPr>
        <w:t>«fund.company:endIf»</w:t>
      </w:r>
      <w:r w:rsidR="00595D3A" w:rsidRPr="00595D3A">
        <w:rPr>
          <w:bCs/>
          <w:noProof/>
        </w:rPr>
        <w:fldChar w:fldCharType="end"/>
      </w:r>
      <w:r w:rsidRPr="00881606">
        <w:rPr>
          <w:lang w:val="en-US"/>
        </w:rPr>
        <w:br/>
      </w:r>
      <w:proofErr w:type="spellStart"/>
      <w:r w:rsidRPr="00881606">
        <w:rPr>
          <w:lang w:val="en-US"/>
        </w:rPr>
        <w:t>Ihr</w:t>
      </w:r>
      <w:proofErr w:type="spellEnd"/>
      <w:r w:rsidRPr="00881606">
        <w:rPr>
          <w:lang w:val="en-US"/>
        </w:rPr>
        <w:t xml:space="preserve"> </w:t>
      </w:r>
      <w:proofErr w:type="spellStart"/>
      <w:r w:rsidRPr="00881606">
        <w:rPr>
          <w:lang w:val="en-US"/>
        </w:rPr>
        <w:t>Zeichnungsbetrag</w:t>
      </w:r>
      <w:proofErr w:type="spellEnd"/>
      <w:r w:rsidRPr="00881606">
        <w:rPr>
          <w:lang w:val="en-US"/>
        </w:rPr>
        <w:t xml:space="preserve">: </w:t>
      </w:r>
      <w:r w:rsidR="00881606">
        <w:fldChar w:fldCharType="begin"/>
      </w:r>
      <w:r w:rsidR="00881606" w:rsidRPr="00881606">
        <w:rPr>
          <w:lang w:val="en-US"/>
        </w:rPr>
        <w:instrText xml:space="preserve"> MERGEFIELD =investor.amount_total \* MERGEFORMAT </w:instrText>
      </w:r>
      <w:r w:rsidR="00881606">
        <w:fldChar w:fldCharType="separate"/>
      </w:r>
      <w:r w:rsidRPr="00881606">
        <w:rPr>
          <w:noProof/>
          <w:lang w:val="en-US"/>
        </w:rPr>
        <w:t>«=investor.amount_total»</w:t>
      </w:r>
      <w:r w:rsidR="00881606">
        <w:rPr>
          <w:noProof/>
        </w:rPr>
        <w:fldChar w:fldCharType="end"/>
      </w:r>
      <w:r w:rsidR="0082513D" w:rsidRPr="0082513D">
        <w:rPr>
          <w:noProof/>
          <w:lang w:val="en-US"/>
        </w:rPr>
        <w:t xml:space="preserve"> </w:t>
      </w:r>
      <w:r w:rsidR="0082513D">
        <w:fldChar w:fldCharType="begin"/>
      </w:r>
      <w:r w:rsidR="0082513D" w:rsidRPr="00881606">
        <w:rPr>
          <w:lang w:val="en-US"/>
        </w:rPr>
        <w:instrText xml:space="preserve"> MERGEFIELD =</w:instrText>
      </w:r>
      <w:r w:rsidR="0082513D">
        <w:rPr>
          <w:lang w:val="en-US"/>
        </w:rPr>
        <w:instrText>fund.currency</w:instrText>
      </w:r>
      <w:r w:rsidR="0082513D" w:rsidRPr="00881606">
        <w:rPr>
          <w:lang w:val="en-US"/>
        </w:rPr>
        <w:instrText xml:space="preserve"> \* MERGEFORMAT </w:instrText>
      </w:r>
      <w:r w:rsidR="0082513D">
        <w:fldChar w:fldCharType="separate"/>
      </w:r>
      <w:r w:rsidR="0082513D">
        <w:rPr>
          <w:noProof/>
          <w:lang w:val="en-US"/>
        </w:rPr>
        <w:t>«=fund.currency»</w:t>
      </w:r>
      <w:r w:rsidR="0082513D">
        <w:rPr>
          <w:noProof/>
        </w:rPr>
        <w:fldChar w:fldCharType="end"/>
      </w:r>
    </w:p>
    <w:p w14:paraId="678D5FC4" w14:textId="4D540914" w:rsidR="00712C28" w:rsidRPr="00BC5185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 xml:space="preserve">. </w:t>
      </w:r>
      <w:r w:rsidRPr="00BC5185">
        <w:rPr>
          <w:noProof/>
          <w:lang w:val="en-US"/>
        </w:rPr>
        <w:t xml:space="preserve">Cashflow: </w:t>
      </w:r>
      <w:r w:rsidR="00BC5185">
        <w:rPr>
          <w:noProof/>
          <w:lang w:val="en-US"/>
        </w:rPr>
        <w:t>Kapitalabruf</w:t>
      </w:r>
      <w:r w:rsidRPr="00BC5185">
        <w:rPr>
          <w:noProof/>
          <w:lang w:val="en-US"/>
        </w:rPr>
        <w:t xml:space="preserve"> zum </w:t>
      </w:r>
      <w:r>
        <w:rPr>
          <w:noProof/>
          <w:lang w:val="en-US"/>
        </w:rPr>
        <w:fldChar w:fldCharType="begin"/>
      </w:r>
      <w:r w:rsidRPr="00BC5185"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 w:rsidRPr="00BC5185"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64238142" w14:textId="77777777" w:rsidR="00316A79" w:rsidRPr="00A60CF8" w:rsidRDefault="00316A79" w:rsidP="0086383A">
      <w:pPr>
        <w:pStyle w:val="Text"/>
        <w:jc w:val="both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1229BA4" w14:textId="77777777" w:rsidR="00316A79" w:rsidRPr="00596362" w:rsidRDefault="00316A79" w:rsidP="0086383A">
      <w:pPr>
        <w:pStyle w:val="Text"/>
        <w:jc w:val="both"/>
      </w:pPr>
    </w:p>
    <w:p w14:paraId="67B9B42C" w14:textId="77777777" w:rsidR="00316A79" w:rsidRDefault="00316A79" w:rsidP="0086383A">
      <w:pPr>
        <w:jc w:val="both"/>
      </w:pPr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n </w:t>
      </w:r>
      <w:r w:rsidRPr="00EA57A2">
        <w:t>Kapitalabruf informiert.</w:t>
      </w:r>
      <w:r>
        <w:t xml:space="preserve"> </w:t>
      </w:r>
    </w:p>
    <w:p w14:paraId="5A41F4C4" w14:textId="77777777" w:rsidR="00316A79" w:rsidRDefault="00316A79" w:rsidP="000A598E">
      <w:pPr>
        <w:jc w:val="both"/>
      </w:pPr>
    </w:p>
    <w:p w14:paraId="2F57FBEA" w14:textId="77777777" w:rsidR="00316A79" w:rsidRPr="003F44F4" w:rsidRDefault="00316A79" w:rsidP="000A598E">
      <w:pPr>
        <w:jc w:val="both"/>
      </w:pPr>
      <w:r>
        <w:rPr>
          <w:rFonts w:eastAsia="Times New Roman"/>
          <w:lang w:eastAsia="de-DE"/>
        </w:rPr>
        <w:fldChar w:fldCharType="begin"/>
      </w:r>
      <w:r w:rsidRPr="003F44F4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F44F4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D680B62" w14:textId="77777777" w:rsidR="00316A79" w:rsidRPr="003F44F4" w:rsidRDefault="00316A79" w:rsidP="000A598E">
      <w:pPr>
        <w:jc w:val="both"/>
      </w:pPr>
    </w:p>
    <w:p w14:paraId="7B89A476" w14:textId="77777777" w:rsidR="00316A79" w:rsidRPr="003F4CFB" w:rsidRDefault="00316A79" w:rsidP="0086383A">
      <w:pPr>
        <w:jc w:val="both"/>
      </w:pPr>
      <w:r w:rsidRPr="003F4CFB">
        <w:t>Bezogen auf Ihre Beteiligung errechnet sich folgender Betrag:</w:t>
      </w:r>
    </w:p>
    <w:p w14:paraId="4A99C9E9" w14:textId="77777777" w:rsidR="00316A79" w:rsidRDefault="00316A79" w:rsidP="00316A79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881606" w:rsidRPr="002A4F76" w14:paraId="63788735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C4538D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6A2113B" w14:textId="77777777" w:rsidR="00881606" w:rsidRPr="00A60CF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proofErr w:type="spellStart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>Betrag</w:t>
            </w:r>
            <w:proofErr w:type="spellEnd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27BD3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881606" w:rsidRPr="00595D3A" w14:paraId="215C895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1E7D72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6357D95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D1FA07B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45C6E9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60DB5B4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 xml:space="preserve">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Gesamtbetrag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00B83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1A72F1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95D3A" w14:paraId="6946FF0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AFC03F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1313130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738CE16" w14:textId="77777777" w:rsidR="00881606" w:rsidRPr="009A0327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CBEC78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3B386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93B516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3AF077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01BF9E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F9A21E" w14:textId="77777777" w:rsidR="00881606" w:rsidRPr="002A4F76" w:rsidRDefault="00881606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Rückführung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CCD407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92E56A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5C8F614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F27366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5EBA88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26A4DB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7855D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93434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88988A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A50C43E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1B703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26AB026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Beteiligungsgewinne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21F45F06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6EE2C0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30EB705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9ABE05E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CB447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E0DC280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39A0D02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3423451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DDDD86D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2C48EA3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A48B5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95ECA0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Dividenden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74784DAB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64899FF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42D4C0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6DEF10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78E40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ED172C9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007F0C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C9AB0A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B36EF4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DB47C0F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A60CF8" w14:paraId="65CDC87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BAC5437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Zinsen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0D2780A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F7E27E8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68F967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28F9D1A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8AA03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3308F62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881606" w:rsidRPr="00595D3A" w14:paraId="6E4C2C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30E706B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BFB84C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B2179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7EA252F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B450370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1A1D4C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86D92B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95D3A" w14:paraId="0AACBB7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454C6E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60A18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D20B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02EA3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9FFE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009D0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A94F95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5CC64D4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832DE48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286237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F0C0FC9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CE0A2C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8FDD5C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2BE53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F05642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0143FC4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0D0BDD9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1011B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A8451D4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199158E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831BD22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1819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614470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2779716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0BE476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48879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885938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38A778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FF0E0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C8C2A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9DF5AB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2722F4C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37039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Recallable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B4FBE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1305B1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1844EE1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14EFA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39A09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ED2CE6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7D6E7F8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76F4D7D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3FC796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7CAE2E0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A60CF8" w14:paraId="4E55155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31EEA7C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416508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71BBE02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A60CF8" w14:paraId="44A73BB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207071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865D9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1C2439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1F6D2E7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A9AE52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E916265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789808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6DF86B0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9D6B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30B050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E8BF1D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95D3A" w14:paraId="15ADD85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2F3E9D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582011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77103DD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623D8D1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951CED5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78AEE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ADB8301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7E26D9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E5A6905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D7BD177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21F846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95D3A" w14:paraId="31847D2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362AB8F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5C57F3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0A6FEA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6842936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2C10566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F8EC8E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597B68A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2BD888B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D1D4A34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7B495CA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5E34B9C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95D3A" w14:paraId="06F69FF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D01EE29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1A6347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55F601B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2B0A4A9E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E636407" w14:textId="77777777" w:rsidR="00881606" w:rsidRPr="001C3310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013B36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84931D9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595D3A" w14:paraId="782F9D9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DD61BF" w14:textId="77777777" w:rsidR="00881606" w:rsidRPr="002A4F76" w:rsidRDefault="00881606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BFBA7C3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05FD9B5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881606" w:rsidRPr="00595D3A" w14:paraId="2064587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5BD837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269841C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4FE0722" w14:textId="77777777" w:rsidR="00881606" w:rsidRPr="00086D18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881606" w:rsidRPr="001C3310" w14:paraId="2780FFE5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4A311D8" w14:textId="77777777" w:rsidR="00881606" w:rsidRPr="002A4F76" w:rsidRDefault="00881606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Einzahlungsbetrag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F056EC" w14:textId="77777777" w:rsidR="00881606" w:rsidRPr="001C3310" w:rsidRDefault="00881606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5437234" w14:textId="77777777" w:rsidR="00881606" w:rsidRPr="002A4F76" w:rsidRDefault="00881606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F07A2AC" w14:textId="77777777" w:rsidR="003833F0" w:rsidRDefault="003833F0" w:rsidP="00316A79"/>
    <w:p w14:paraId="5C4424BB" w14:textId="47A4AD28" w:rsidR="00BC5185" w:rsidRPr="00BC5185" w:rsidRDefault="00BC5185" w:rsidP="00AD79BC">
      <w:pPr>
        <w:jc w:val="both"/>
      </w:pPr>
      <w:r w:rsidRPr="00BC5185">
        <w:t xml:space="preserve">Inklusive dieses Kapitalabrufes haben Sie rund </w:t>
      </w:r>
      <w:fldSimple w:instr=" MERGEFIELD =investor.called_percentage \* MERGEFORMAT ">
        <w:r w:rsidR="007A7801">
          <w:rPr>
            <w:noProof/>
          </w:rPr>
          <w:t>«=investor.called_percentage»</w:t>
        </w:r>
      </w:fldSimple>
      <w:r w:rsidR="00525C86">
        <w:rPr>
          <w:noProof/>
        </w:rPr>
        <w:t>%</w:t>
      </w:r>
      <w:r w:rsidR="007A7801">
        <w:t xml:space="preserve"> </w:t>
      </w:r>
      <w:r w:rsidRPr="00BC5185">
        <w:t>Ihrer Einzahlungsverpflichtung gegenüber der Gesellschaft erbracht. Ihre noch offene Einzahlungsverpflichtung beträgt</w:t>
      </w:r>
      <w:r w:rsidR="007A7801">
        <w:t xml:space="preserve"> </w:t>
      </w:r>
      <w:fldSimple w:instr=" MERGEFIELD =investor.open_amount \* MERGEFORMAT ">
        <w:r w:rsidR="00451B84">
          <w:rPr>
            <w:noProof/>
          </w:rPr>
          <w:t>«=investor.open_amount»</w:t>
        </w:r>
      </w:fldSimple>
      <w:r w:rsidR="0082513D">
        <w:rPr>
          <w:noProof/>
        </w:rPr>
        <w:t xml:space="preserve"> </w:t>
      </w:r>
      <w:r w:rsidR="0082513D">
        <w:fldChar w:fldCharType="begin"/>
      </w:r>
      <w:r w:rsidR="0082513D" w:rsidRPr="0082513D">
        <w:instrText xml:space="preserve"> MERGEFIELD =fund.currency \* MERGEFORMAT </w:instrText>
      </w:r>
      <w:r w:rsidR="0082513D">
        <w:fldChar w:fldCharType="separate"/>
      </w:r>
      <w:r w:rsidR="0082513D" w:rsidRPr="0082513D">
        <w:rPr>
          <w:noProof/>
        </w:rPr>
        <w:t>«=fund.currency»</w:t>
      </w:r>
      <w:r w:rsidR="0082513D">
        <w:rPr>
          <w:noProof/>
        </w:rPr>
        <w:fldChar w:fldCharType="end"/>
      </w:r>
      <w:r w:rsidRPr="00BC5185">
        <w:t>.</w:t>
      </w:r>
    </w:p>
    <w:p w14:paraId="1F05E784" w14:textId="77777777" w:rsidR="00BC5185" w:rsidRDefault="00BC5185" w:rsidP="00316A79"/>
    <w:p w14:paraId="0628FE0C" w14:textId="179300A0" w:rsidR="00316A79" w:rsidRDefault="00316A79" w:rsidP="00316A79">
      <w:r w:rsidRPr="00EA57A2">
        <w:t>In diesem Zusammenhang bitten wir Sie,</w:t>
      </w:r>
    </w:p>
    <w:p w14:paraId="6DA6D950" w14:textId="77777777" w:rsidR="00316A79" w:rsidRDefault="00316A79" w:rsidP="00316A79"/>
    <w:p w14:paraId="34EBD2CA" w14:textId="77777777" w:rsidR="00316A79" w:rsidRPr="00595D3A" w:rsidRDefault="00316A79" w:rsidP="00316A79">
      <w:pPr>
        <w:jc w:val="center"/>
        <w:rPr>
          <w:b/>
          <w:lang w:val="en-US"/>
        </w:rPr>
      </w:pPr>
      <w:r w:rsidRPr="00595D3A">
        <w:rPr>
          <w:b/>
          <w:lang w:val="en-US"/>
        </w:rPr>
        <w:t xml:space="preserve">bis </w:t>
      </w:r>
      <w:proofErr w:type="spellStart"/>
      <w:r w:rsidRPr="00595D3A">
        <w:rPr>
          <w:b/>
          <w:lang w:val="en-US"/>
        </w:rPr>
        <w:t>zum</w:t>
      </w:r>
      <w:proofErr w:type="spellEnd"/>
      <w:r w:rsidRPr="00595D3A">
        <w:rPr>
          <w:b/>
          <w:lang w:val="en-US"/>
        </w:rPr>
        <w:t xml:space="preserve"> </w:t>
      </w:r>
      <w:r w:rsidRPr="003F44F4">
        <w:rPr>
          <w:b/>
          <w:bCs/>
          <w:lang w:val="en-US"/>
        </w:rPr>
        <w:fldChar w:fldCharType="begin"/>
      </w:r>
      <w:r w:rsidRPr="00595D3A">
        <w:rPr>
          <w:b/>
          <w:bCs/>
          <w:lang w:val="en-US"/>
        </w:rPr>
        <w:instrText xml:space="preserve"> MERGEFIELD =fund_cashflow.valuta_date \* MERGEFORMAT </w:instrText>
      </w:r>
      <w:r w:rsidRPr="003F44F4">
        <w:rPr>
          <w:b/>
          <w:bCs/>
          <w:lang w:val="en-US"/>
        </w:rPr>
        <w:fldChar w:fldCharType="separate"/>
      </w:r>
      <w:r w:rsidRPr="00595D3A">
        <w:rPr>
          <w:b/>
          <w:bCs/>
          <w:lang w:val="en-US"/>
        </w:rPr>
        <w:t>«=</w:t>
      </w:r>
      <w:proofErr w:type="spellStart"/>
      <w:r w:rsidRPr="00595D3A">
        <w:rPr>
          <w:b/>
          <w:bCs/>
          <w:lang w:val="en-US"/>
        </w:rPr>
        <w:t>fund_cashflow.valuta_date</w:t>
      </w:r>
      <w:proofErr w:type="spellEnd"/>
      <w:r w:rsidRPr="00595D3A">
        <w:rPr>
          <w:b/>
          <w:bCs/>
          <w:lang w:val="en-US"/>
        </w:rPr>
        <w:t>»</w:t>
      </w:r>
      <w:r w:rsidRPr="003F44F4">
        <w:rPr>
          <w:b/>
          <w:bCs/>
        </w:rPr>
        <w:fldChar w:fldCharType="end"/>
      </w:r>
      <w:r w:rsidRPr="00595D3A">
        <w:rPr>
          <w:b/>
          <w:bCs/>
          <w:lang w:val="en-US"/>
        </w:rPr>
        <w:t xml:space="preserve"> </w:t>
      </w:r>
      <w:r w:rsidRPr="00595D3A">
        <w:rPr>
          <w:b/>
          <w:lang w:val="en-US"/>
        </w:rPr>
        <w:t>(</w:t>
      </w:r>
      <w:proofErr w:type="spellStart"/>
      <w:r w:rsidRPr="00595D3A">
        <w:rPr>
          <w:b/>
          <w:lang w:val="en-US"/>
        </w:rPr>
        <w:t>Empfänger-Valuta</w:t>
      </w:r>
      <w:proofErr w:type="spellEnd"/>
      <w:r w:rsidRPr="00595D3A">
        <w:rPr>
          <w:b/>
          <w:lang w:val="en-US"/>
        </w:rPr>
        <w:t>)</w:t>
      </w:r>
    </w:p>
    <w:p w14:paraId="56026B9E" w14:textId="2136D286" w:rsidR="00316A79" w:rsidRPr="00A64516" w:rsidRDefault="005713CD" w:rsidP="00316A79">
      <w:pPr>
        <w:jc w:val="center"/>
        <w:rPr>
          <w:b/>
          <w:lang w:val="en-US"/>
        </w:rPr>
      </w:pPr>
      <w:r w:rsidRPr="005713CD">
        <w:rPr>
          <w:b/>
          <w:bCs/>
          <w:noProof/>
          <w:lang w:val="en-US"/>
        </w:rPr>
        <w:fldChar w:fldCharType="begin"/>
      </w:r>
      <w:r w:rsidRPr="00A64516">
        <w:rPr>
          <w:b/>
          <w:bCs/>
          <w:noProof/>
          <w:lang w:val="en-US"/>
        </w:rPr>
        <w:instrText xml:space="preserve"> MERGEFIELD =</w:instrText>
      </w:r>
      <w:r w:rsidR="00CD641D" w:rsidRPr="00A64516">
        <w:rPr>
          <w:b/>
          <w:bCs/>
          <w:noProof/>
          <w:lang w:val="en-US"/>
        </w:rPr>
        <w:instrText>investor</w:instrText>
      </w:r>
      <w:r w:rsidRPr="00A64516">
        <w:rPr>
          <w:b/>
          <w:bCs/>
          <w:noProof/>
          <w:lang w:val="en-US"/>
        </w:rPr>
        <w:instrText xml:space="preserve">_cashflow.total_percentage \* MERGEFORMAT </w:instrText>
      </w:r>
      <w:r w:rsidRPr="005713CD">
        <w:rPr>
          <w:b/>
          <w:bCs/>
          <w:noProof/>
          <w:lang w:val="en-US"/>
        </w:rPr>
        <w:fldChar w:fldCharType="separate"/>
      </w:r>
      <w:r w:rsidR="00A64516">
        <w:rPr>
          <w:b/>
          <w:bCs/>
          <w:noProof/>
          <w:lang w:val="en-US"/>
        </w:rPr>
        <w:t>«=investor_cashflow.total_percentage»</w:t>
      </w:r>
      <w:r w:rsidRPr="005713CD">
        <w:rPr>
          <w:b/>
          <w:bCs/>
          <w:noProof/>
          <w:lang w:val="en-US"/>
        </w:rPr>
        <w:fldChar w:fldCharType="end"/>
      </w:r>
      <w:r w:rsidR="00316A79" w:rsidRPr="00A64516">
        <w:rPr>
          <w:b/>
          <w:lang w:val="en-US"/>
        </w:rPr>
        <w:t xml:space="preserve"> % </w:t>
      </w:r>
      <w:proofErr w:type="spellStart"/>
      <w:r w:rsidR="00316A79" w:rsidRPr="00A64516">
        <w:rPr>
          <w:b/>
          <w:lang w:val="en-US"/>
        </w:rPr>
        <w:t>Ihres</w:t>
      </w:r>
      <w:proofErr w:type="spellEnd"/>
      <w:r w:rsidR="00316A79" w:rsidRPr="00A64516">
        <w:rPr>
          <w:b/>
          <w:lang w:val="en-US"/>
        </w:rPr>
        <w:t xml:space="preserve"> </w:t>
      </w:r>
      <w:proofErr w:type="spellStart"/>
      <w:r w:rsidR="00316A79" w:rsidRPr="00A64516">
        <w:rPr>
          <w:b/>
          <w:lang w:val="en-US"/>
        </w:rPr>
        <w:t>Zeichnungsbetrags</w:t>
      </w:r>
      <w:proofErr w:type="spellEnd"/>
      <w:r w:rsidR="00316A79" w:rsidRPr="00A64516">
        <w:rPr>
          <w:b/>
          <w:lang w:val="en-US"/>
        </w:rPr>
        <w:t xml:space="preserve"> (</w:t>
      </w:r>
      <w:r w:rsidR="00316A79" w:rsidRPr="00D44C0A">
        <w:rPr>
          <w:b/>
        </w:rPr>
        <w:fldChar w:fldCharType="begin"/>
      </w:r>
      <w:r w:rsidR="00316A79" w:rsidRPr="00A64516">
        <w:rPr>
          <w:b/>
          <w:lang w:val="en-US"/>
        </w:rPr>
        <w:instrText xml:space="preserve"> MERGEFIELD =investor_cashflow.total_amount \* MERGEFORMAT </w:instrText>
      </w:r>
      <w:r w:rsidR="00316A79" w:rsidRPr="00D44C0A">
        <w:rPr>
          <w:b/>
        </w:rPr>
        <w:fldChar w:fldCharType="separate"/>
      </w:r>
      <w:r w:rsidR="00A64516" w:rsidRPr="00A64516">
        <w:rPr>
          <w:b/>
          <w:noProof/>
          <w:lang w:val="en-US"/>
        </w:rPr>
        <w:t>«=</w:t>
      </w:r>
      <w:proofErr w:type="spellStart"/>
      <w:r w:rsidR="00A64516" w:rsidRPr="00A64516">
        <w:rPr>
          <w:b/>
          <w:noProof/>
          <w:lang w:val="en-US"/>
        </w:rPr>
        <w:t>investor_cashflow.total_amount</w:t>
      </w:r>
      <w:proofErr w:type="spellEnd"/>
      <w:r w:rsidR="00A64516" w:rsidRPr="00A64516">
        <w:rPr>
          <w:b/>
          <w:noProof/>
          <w:lang w:val="en-US"/>
        </w:rPr>
        <w:t>»</w:t>
      </w:r>
      <w:r w:rsidR="00316A79" w:rsidRPr="00D44C0A">
        <w:rPr>
          <w:b/>
          <w:lang w:val="en-US"/>
        </w:rPr>
        <w:fldChar w:fldCharType="end"/>
      </w:r>
      <w:r w:rsidR="00D44C0A" w:rsidRPr="00A64516">
        <w:rPr>
          <w:b/>
          <w:lang w:val="en-US"/>
        </w:rPr>
        <w:t xml:space="preserve"> </w:t>
      </w:r>
      <w:r w:rsidR="00D44C0A" w:rsidRPr="00D44C0A">
        <w:rPr>
          <w:b/>
        </w:rPr>
        <w:fldChar w:fldCharType="begin"/>
      </w:r>
      <w:r w:rsidR="00D44C0A" w:rsidRPr="00A64516">
        <w:rPr>
          <w:b/>
          <w:lang w:val="en-US"/>
        </w:rPr>
        <w:instrText xml:space="preserve"> MERGEFIELD =fund.currency \* MERGEFORMAT </w:instrText>
      </w:r>
      <w:r w:rsidR="00D44C0A" w:rsidRPr="00D44C0A">
        <w:rPr>
          <w:b/>
        </w:rPr>
        <w:fldChar w:fldCharType="separate"/>
      </w:r>
      <w:r w:rsidR="00D44C0A" w:rsidRPr="00A64516">
        <w:rPr>
          <w:b/>
          <w:noProof/>
          <w:lang w:val="en-US"/>
        </w:rPr>
        <w:t>«=fund.currency»</w:t>
      </w:r>
      <w:r w:rsidR="00D44C0A" w:rsidRPr="00D44C0A">
        <w:rPr>
          <w:b/>
          <w:noProof/>
        </w:rPr>
        <w:fldChar w:fldCharType="end"/>
      </w:r>
      <w:r w:rsidR="00316A79" w:rsidRPr="00A64516">
        <w:rPr>
          <w:b/>
          <w:lang w:val="en-US"/>
        </w:rPr>
        <w:t>)</w:t>
      </w:r>
    </w:p>
    <w:p w14:paraId="35E77D3E" w14:textId="77777777" w:rsidR="00316A79" w:rsidRPr="00A64516" w:rsidRDefault="00316A79" w:rsidP="00316A79">
      <w:pPr>
        <w:rPr>
          <w:lang w:val="en-US"/>
        </w:rPr>
      </w:pPr>
    </w:p>
    <w:p w14:paraId="0CBC7C22" w14:textId="77777777" w:rsidR="00316A79" w:rsidRPr="000947CC" w:rsidRDefault="00316A79" w:rsidP="00965725">
      <w:pPr>
        <w:jc w:val="both"/>
      </w:pPr>
      <w:r w:rsidRPr="000947CC">
        <w:t xml:space="preserve">wie folgt – spesenfrei für den Empfänger – einzubezahlen: </w:t>
      </w:r>
    </w:p>
    <w:p w14:paraId="35F2D834" w14:textId="77777777" w:rsidR="00316A79" w:rsidRDefault="00316A79" w:rsidP="00965725">
      <w:pPr>
        <w:jc w:val="both"/>
      </w:pPr>
    </w:p>
    <w:p w14:paraId="405D110B" w14:textId="77777777" w:rsidR="00316A79" w:rsidRPr="00836E5D" w:rsidRDefault="00316A79" w:rsidP="00A24040">
      <w:pPr>
        <w:rPr>
          <w:lang w:val="en-US"/>
        </w:rPr>
      </w:pPr>
      <w:proofErr w:type="spellStart"/>
      <w:r w:rsidRPr="00836E5D">
        <w:rPr>
          <w:lang w:val="en-US"/>
        </w:rPr>
        <w:t>Kontoinhaber</w:t>
      </w:r>
      <w:proofErr w:type="spellEnd"/>
      <w:r w:rsidRPr="00836E5D">
        <w:rPr>
          <w:lang w:val="en-US"/>
        </w:rPr>
        <w:t>:</w:t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836E5D">
        <w:rPr>
          <w:lang w:val="en-US"/>
        </w:rPr>
        <w:tab/>
      </w:r>
      <w:r w:rsidRPr="003F44F4">
        <w:fldChar w:fldCharType="begin"/>
      </w:r>
      <w:r w:rsidRPr="00836E5D">
        <w:rPr>
          <w:lang w:val="en-US"/>
        </w:rPr>
        <w:instrText xml:space="preserve"> MERGEFIELD =fund.bank_account.owner_name \* MERGEFORMAT </w:instrText>
      </w:r>
      <w:r w:rsidRPr="003F44F4">
        <w:fldChar w:fldCharType="separate"/>
      </w:r>
      <w:r w:rsidRPr="00836E5D">
        <w:rPr>
          <w:noProof/>
          <w:lang w:val="en-US"/>
        </w:rPr>
        <w:t>«=fund.bank_account.owner_name»</w:t>
      </w:r>
      <w:r w:rsidRPr="003F44F4">
        <w:fldChar w:fldCharType="end"/>
      </w:r>
    </w:p>
    <w:p w14:paraId="4D6397C8" w14:textId="77777777" w:rsidR="00316A79" w:rsidRPr="003F44F4" w:rsidRDefault="00316A79" w:rsidP="00A24040">
      <w:pPr>
        <w:rPr>
          <w:lang w:val="en-US"/>
        </w:rPr>
      </w:pPr>
      <w:r w:rsidRPr="003F44F4">
        <w:rPr>
          <w:lang w:val="en-US"/>
        </w:rPr>
        <w:t xml:space="preserve">IBAN / </w:t>
      </w:r>
      <w:proofErr w:type="spellStart"/>
      <w:r w:rsidRPr="003F44F4">
        <w:rPr>
          <w:lang w:val="en-US"/>
        </w:rPr>
        <w:t>Kontonummer</w:t>
      </w:r>
      <w:proofErr w:type="spellEnd"/>
      <w:r w:rsidRPr="003F44F4">
        <w:rPr>
          <w:lang w:val="en-US"/>
        </w:rPr>
        <w:t>:</w:t>
      </w:r>
      <w:r w:rsidRPr="003F44F4">
        <w:rPr>
          <w:lang w:val="en-US"/>
        </w:rPr>
        <w:tab/>
      </w:r>
      <w:r w:rsidRPr="003F44F4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=fund.bank_account.iban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«=fund.bank_account.iban»</w:t>
      </w:r>
      <w:r w:rsidRPr="003F44F4"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=fund.bank_account.account_number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«=fund.bank_account.account_number»</w:t>
      </w:r>
      <w:r w:rsidRPr="003F44F4">
        <w:fldChar w:fldCharType="end"/>
      </w:r>
    </w:p>
    <w:p w14:paraId="00C2A3C2" w14:textId="61F5FD2F" w:rsidR="00316A79" w:rsidRDefault="00316A79" w:rsidP="00A24040">
      <w:pPr>
        <w:rPr>
          <w:lang w:val="en-US"/>
        </w:rPr>
      </w:pPr>
      <w:r>
        <w:rPr>
          <w:lang w:val="en-US"/>
        </w:rPr>
        <w:t xml:space="preserve">BIC / BLZ / </w:t>
      </w:r>
      <w:r w:rsidRPr="000947CC">
        <w:rPr>
          <w:lang w:val="en-US"/>
        </w:rPr>
        <w:t>ABA:</w:t>
      </w:r>
      <w:r w:rsidRPr="000947CC">
        <w:rPr>
          <w:lang w:val="en-US"/>
        </w:rPr>
        <w:tab/>
      </w:r>
      <w:r w:rsidRPr="000947CC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=fund.bank_account.bic \* MERGEFORMAT </w:instrText>
      </w:r>
      <w:r w:rsidRPr="003F44F4">
        <w:fldChar w:fldCharType="separate"/>
      </w:r>
      <w:r w:rsidRPr="003F44F4">
        <w:rPr>
          <w:noProof/>
          <w:lang w:val="en-US"/>
        </w:rPr>
        <w:t>«=fund.bank_account.bic»</w:t>
      </w:r>
      <w:r w:rsidRPr="003F44F4">
        <w:rPr>
          <w:lang w:val="en-US"/>
        </w:rPr>
        <w:fldChar w:fldCharType="end"/>
      </w:r>
      <w:r w:rsidRPr="003F44F4">
        <w:fldChar w:fldCharType="begin"/>
      </w:r>
      <w:r w:rsidRPr="003F44F4">
        <w:rPr>
          <w:lang w:val="en-US"/>
        </w:rPr>
        <w:instrText xml:space="preserve"> MERGEFIELD =fund.bank_account.routing_number \* MERGEFORMAT </w:instrText>
      </w:r>
      <w:r w:rsidRPr="003F44F4">
        <w:fldChar w:fldCharType="separate"/>
      </w:r>
      <w:r>
        <w:rPr>
          <w:noProof/>
          <w:lang w:val="en-US"/>
        </w:rPr>
        <w:t>«=fund.bank_account.routing_number»</w:t>
      </w:r>
      <w:r w:rsidRPr="003F44F4">
        <w:rPr>
          <w:lang w:val="en-US"/>
        </w:rPr>
        <w:fldChar w:fldCharType="end"/>
      </w:r>
    </w:p>
    <w:p w14:paraId="34FEE06C" w14:textId="7882661F" w:rsidR="0075526F" w:rsidRPr="000947CC" w:rsidRDefault="0075526F" w:rsidP="00A24040">
      <w:pPr>
        <w:rPr>
          <w:lang w:val="en-US"/>
        </w:rPr>
      </w:pPr>
      <w:r>
        <w:rPr>
          <w:lang w:val="en-US"/>
        </w:rPr>
        <w:t>Bank</w:t>
      </w:r>
      <w:r w:rsidR="001C7AB6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=fund.bank_account.</w:instrText>
      </w:r>
      <w:r>
        <w:rPr>
          <w:noProof/>
          <w:lang w:val="en-US"/>
        </w:rPr>
        <w:instrText>bank_name</w:instrText>
      </w:r>
      <w:r w:rsidRPr="003F44F4">
        <w:rPr>
          <w:lang w:val="en-US"/>
        </w:rPr>
        <w:instrText xml:space="preserve"> \* MERGEFORMAT </w:instrText>
      </w:r>
      <w:r w:rsidRPr="003F44F4">
        <w:fldChar w:fldCharType="separate"/>
      </w:r>
      <w:r>
        <w:rPr>
          <w:noProof/>
          <w:lang w:val="en-US"/>
        </w:rPr>
        <w:t>«=fund.bank_account.bank_name»</w:t>
      </w:r>
      <w:r w:rsidRPr="003F44F4">
        <w:rPr>
          <w:lang w:val="en-US"/>
        </w:rPr>
        <w:fldChar w:fldCharType="end"/>
      </w:r>
    </w:p>
    <w:p w14:paraId="4611039F" w14:textId="600BCA96" w:rsidR="00316A79" w:rsidRDefault="00316A79" w:rsidP="00A24040">
      <w:pPr>
        <w:rPr>
          <w:b/>
          <w:lang w:val="en-US"/>
        </w:rPr>
      </w:pPr>
      <w:proofErr w:type="spellStart"/>
      <w:r w:rsidRPr="001F2958">
        <w:rPr>
          <w:lang w:val="en-US"/>
        </w:rPr>
        <w:t>Betrag</w:t>
      </w:r>
      <w:proofErr w:type="spellEnd"/>
      <w:r w:rsidRPr="001F2958">
        <w:rPr>
          <w:lang w:val="en-US"/>
        </w:rPr>
        <w:t>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82513D">
        <w:rPr>
          <w:b/>
        </w:rPr>
        <w:fldChar w:fldCharType="begin"/>
      </w:r>
      <w:r w:rsidRPr="0082513D">
        <w:rPr>
          <w:b/>
          <w:lang w:val="en-US"/>
        </w:rPr>
        <w:instrText xml:space="preserve"> MERGEFIELD =investor_cashflow.total_amount \* MERGEFORMAT </w:instrText>
      </w:r>
      <w:r w:rsidRPr="0082513D">
        <w:rPr>
          <w:b/>
        </w:rPr>
        <w:fldChar w:fldCharType="separate"/>
      </w:r>
      <w:r w:rsidR="00A64516">
        <w:rPr>
          <w:b/>
          <w:noProof/>
          <w:lang w:val="en-US"/>
        </w:rPr>
        <w:t>«=investor_cashflow.total_amount»</w:t>
      </w:r>
      <w:r w:rsidRPr="0082513D">
        <w:rPr>
          <w:b/>
          <w:lang w:val="en-US"/>
        </w:rPr>
        <w:fldChar w:fldCharType="end"/>
      </w:r>
      <w:r w:rsidR="0082513D" w:rsidRPr="0082513D">
        <w:rPr>
          <w:b/>
          <w:lang w:val="en-US"/>
        </w:rPr>
        <w:t xml:space="preserve"> </w:t>
      </w:r>
      <w:r w:rsidR="0082513D" w:rsidRPr="0082513D">
        <w:rPr>
          <w:b/>
        </w:rPr>
        <w:fldChar w:fldCharType="begin"/>
      </w:r>
      <w:r w:rsidR="0082513D" w:rsidRPr="0082513D">
        <w:rPr>
          <w:b/>
          <w:lang w:val="en-US"/>
        </w:rPr>
        <w:instrText xml:space="preserve"> MERGEFIELD =fund.currency \* MERGEFORMAT </w:instrText>
      </w:r>
      <w:r w:rsidR="0082513D" w:rsidRPr="0082513D">
        <w:rPr>
          <w:b/>
        </w:rPr>
        <w:fldChar w:fldCharType="separate"/>
      </w:r>
      <w:r w:rsidR="0082513D" w:rsidRPr="0082513D">
        <w:rPr>
          <w:b/>
          <w:noProof/>
          <w:lang w:val="en-US"/>
        </w:rPr>
        <w:t>«=fund.currency»</w:t>
      </w:r>
      <w:r w:rsidR="0082513D" w:rsidRPr="0082513D">
        <w:rPr>
          <w:b/>
          <w:noProof/>
        </w:rPr>
        <w:fldChar w:fldCharType="end"/>
      </w:r>
    </w:p>
    <w:p w14:paraId="15C4C2CE" w14:textId="77777777" w:rsidR="00316A79" w:rsidRPr="00AF5697" w:rsidRDefault="00316A79" w:rsidP="00A24040">
      <w:pPr>
        <w:rPr>
          <w:lang w:val="en-US"/>
        </w:rPr>
      </w:pPr>
      <w:proofErr w:type="spellStart"/>
      <w:r w:rsidRPr="00AF5697">
        <w:rPr>
          <w:lang w:val="en-US"/>
        </w:rPr>
        <w:t>Empfänger-Valuta</w:t>
      </w:r>
      <w:proofErr w:type="spellEnd"/>
      <w:r w:rsidRPr="00AF5697"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Pr="003F44F4">
        <w:rPr>
          <w:bCs/>
          <w:lang w:val="en-US"/>
        </w:rPr>
        <w:fldChar w:fldCharType="begin"/>
      </w:r>
      <w:r w:rsidRPr="003F44F4">
        <w:rPr>
          <w:bCs/>
          <w:lang w:val="en-US"/>
        </w:rPr>
        <w:instrText xml:space="preserve"> MERGEFIELD =fund_cashflow.valuta_date \* MERGEFORMAT </w:instrText>
      </w:r>
      <w:r w:rsidRPr="003F44F4">
        <w:rPr>
          <w:bCs/>
          <w:lang w:val="en-US"/>
        </w:rPr>
        <w:fldChar w:fldCharType="separate"/>
      </w:r>
      <w:r w:rsidRPr="003F44F4">
        <w:rPr>
          <w:bCs/>
          <w:lang w:val="en-US"/>
        </w:rPr>
        <w:t>«=fund_</w:t>
      </w:r>
      <w:proofErr w:type="gramStart"/>
      <w:r w:rsidRPr="003F44F4">
        <w:rPr>
          <w:bCs/>
          <w:lang w:val="en-US"/>
        </w:rPr>
        <w:t>cashflow.valuta</w:t>
      </w:r>
      <w:proofErr w:type="gramEnd"/>
      <w:r w:rsidRPr="003F44F4">
        <w:rPr>
          <w:bCs/>
          <w:lang w:val="en-US"/>
        </w:rPr>
        <w:t>_date»</w:t>
      </w:r>
      <w:r w:rsidRPr="003F44F4">
        <w:rPr>
          <w:lang w:val="en-US"/>
        </w:rPr>
        <w:fldChar w:fldCharType="end"/>
      </w:r>
    </w:p>
    <w:p w14:paraId="38722830" w14:textId="77777777" w:rsidR="00316A79" w:rsidRPr="00836E5D" w:rsidRDefault="00316A79" w:rsidP="00A24040">
      <w:pPr>
        <w:rPr>
          <w:lang w:val="en-US"/>
        </w:rPr>
      </w:pPr>
      <w:proofErr w:type="spellStart"/>
      <w:r w:rsidRPr="001F2958">
        <w:rPr>
          <w:lang w:val="en-US"/>
        </w:rPr>
        <w:t>Referenz</w:t>
      </w:r>
      <w:proofErr w:type="spellEnd"/>
      <w:r w:rsidRPr="001F2958">
        <w:rPr>
          <w:lang w:val="en-US"/>
        </w:rPr>
        <w:t>:</w:t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1F2958">
        <w:rPr>
          <w:lang w:val="en-US"/>
        </w:rPr>
        <w:tab/>
      </w:r>
      <w:r w:rsidRPr="003F44F4">
        <w:fldChar w:fldCharType="begin"/>
      </w:r>
      <w:r w:rsidRPr="003F44F4">
        <w:rPr>
          <w:lang w:val="en-US"/>
        </w:rPr>
        <w:instrText xml:space="preserve"> MERGEFIELD =fund_cashflow.number \* MERGEFORMAT </w:instrText>
      </w:r>
      <w:r w:rsidRPr="003F44F4">
        <w:fldChar w:fldCharType="separate"/>
      </w:r>
      <w:r w:rsidRPr="003F44F4">
        <w:rPr>
          <w:lang w:val="en-US"/>
        </w:rPr>
        <w:t>«=</w:t>
      </w:r>
      <w:proofErr w:type="spellStart"/>
      <w:r w:rsidRPr="003F44F4">
        <w:rPr>
          <w:lang w:val="en-US"/>
        </w:rPr>
        <w:t>fund_</w:t>
      </w:r>
      <w:proofErr w:type="gramStart"/>
      <w:r w:rsidRPr="003F44F4">
        <w:rPr>
          <w:lang w:val="en-US"/>
        </w:rPr>
        <w:t>cashflow.number</w:t>
      </w:r>
      <w:proofErr w:type="spellEnd"/>
      <w:proofErr w:type="gramEnd"/>
      <w:r w:rsidRPr="003F44F4">
        <w:rPr>
          <w:lang w:val="en-US"/>
        </w:rPr>
        <w:t>»</w:t>
      </w:r>
      <w:r w:rsidRPr="003F44F4">
        <w:rPr>
          <w:lang w:val="en-US"/>
        </w:rPr>
        <w:fldChar w:fldCharType="end"/>
      </w:r>
      <w:r>
        <w:rPr>
          <w:lang w:val="en-US"/>
        </w:rPr>
        <w:t xml:space="preserve">. </w:t>
      </w:r>
      <w:r w:rsidRPr="00836E5D">
        <w:rPr>
          <w:lang w:val="en-US"/>
        </w:rPr>
        <w:t xml:space="preserve">Cashflow: </w:t>
      </w:r>
      <w:proofErr w:type="spellStart"/>
      <w:r w:rsidRPr="00836E5D">
        <w:rPr>
          <w:lang w:val="en-US"/>
        </w:rPr>
        <w:t>Kapitalabruf</w:t>
      </w:r>
      <w:proofErr w:type="spellEnd"/>
      <w:r w:rsidRPr="00836E5D">
        <w:rPr>
          <w:lang w:val="en-US"/>
        </w:rPr>
        <w:t xml:space="preserve"> </w:t>
      </w:r>
      <w:r w:rsidRPr="00030087">
        <w:fldChar w:fldCharType="begin"/>
      </w:r>
      <w:r w:rsidRPr="00836E5D">
        <w:rPr>
          <w:lang w:val="en-US"/>
        </w:rPr>
        <w:instrText xml:space="preserve"> MERGEFIELD =fund.name \* MERGEFORMAT </w:instrText>
      </w:r>
      <w:r w:rsidRPr="00030087">
        <w:fldChar w:fldCharType="separate"/>
      </w:r>
      <w:r w:rsidRPr="00836E5D">
        <w:rPr>
          <w:noProof/>
          <w:lang w:val="en-US"/>
        </w:rPr>
        <w:t>«=fund.name»</w:t>
      </w:r>
      <w:r w:rsidRPr="00030087">
        <w:rPr>
          <w:lang w:val="en-US"/>
        </w:rPr>
        <w:fldChar w:fldCharType="end"/>
      </w:r>
      <w:r w:rsidRPr="00836E5D">
        <w:rPr>
          <w:lang w:val="en-US"/>
        </w:rPr>
        <w:br/>
      </w:r>
    </w:p>
    <w:p w14:paraId="0E7C7AA1" w14:textId="77777777" w:rsidR="00316A79" w:rsidRPr="00030087" w:rsidRDefault="00595D3A" w:rsidP="00965725">
      <w:pPr>
        <w:jc w:val="both"/>
      </w:pPr>
      <w:r>
        <w:fldChar w:fldCharType="begin"/>
      </w:r>
      <w:r>
        <w:instrText xml:space="preserve"> MERGEFIELD =fund_cashflow.description_bottom \* MERGEFORMAT </w:instrText>
      </w:r>
      <w:r>
        <w:fldChar w:fldCharType="separate"/>
      </w:r>
      <w:r w:rsidR="00316A79" w:rsidRPr="00030087">
        <w:t>«=</w:t>
      </w:r>
      <w:proofErr w:type="spellStart"/>
      <w:r w:rsidR="00316A79" w:rsidRPr="00030087">
        <w:t>fund_</w:t>
      </w:r>
      <w:proofErr w:type="gramStart"/>
      <w:r w:rsidR="00316A79" w:rsidRPr="00030087">
        <w:t>cashflow.description</w:t>
      </w:r>
      <w:proofErr w:type="gramEnd"/>
      <w:r w:rsidR="00316A79" w:rsidRPr="00030087">
        <w:t>_bottom</w:t>
      </w:r>
      <w:proofErr w:type="spellEnd"/>
      <w:r w:rsidR="00316A79" w:rsidRPr="00030087">
        <w:t>»</w:t>
      </w:r>
      <w:r>
        <w:fldChar w:fldCharType="end"/>
      </w:r>
    </w:p>
    <w:p w14:paraId="58792703" w14:textId="77777777" w:rsidR="00316A79" w:rsidRPr="00030087" w:rsidRDefault="00316A79" w:rsidP="00965725">
      <w:pPr>
        <w:jc w:val="both"/>
      </w:pPr>
    </w:p>
    <w:p w14:paraId="3ADA8498" w14:textId="33905D8E" w:rsidR="00316A79" w:rsidRPr="0075526F" w:rsidRDefault="00316A79" w:rsidP="00965725">
      <w:pPr>
        <w:jc w:val="both"/>
        <w:rPr>
          <w:lang w:val="en-US"/>
        </w:rPr>
      </w:pPr>
      <w:r w:rsidRPr="00030087">
        <w:t xml:space="preserve">Für Rückfragen stehen wir Ihnen jederzeit sehr gerne zur Verfügung. Selbstverständlich steht Ihnen bei Fragen auch Ihr persönlicher Ansprechpartner </w:t>
      </w:r>
      <w:r w:rsidR="00595D3A">
        <w:fldChar w:fldCharType="begin"/>
      </w:r>
      <w:r w:rsidR="00595D3A">
        <w:instrText xml:space="preserve"> MERGEF</w:instrText>
      </w:r>
      <w:r w:rsidR="00595D3A">
        <w:instrText xml:space="preserve">IELD =investor.primary_consultant.full_name \* MERGEFORMAT </w:instrText>
      </w:r>
      <w:r w:rsidR="00595D3A">
        <w:fldChar w:fldCharType="separate"/>
      </w:r>
      <w:r w:rsidRPr="00030087">
        <w:t>«=</w:t>
      </w:r>
      <w:proofErr w:type="spellStart"/>
      <w:r w:rsidRPr="00030087">
        <w:t>investor.primary_consultant.full_name</w:t>
      </w:r>
      <w:proofErr w:type="spellEnd"/>
      <w:r w:rsidRPr="00030087">
        <w:t>»</w:t>
      </w:r>
      <w:r w:rsidR="00595D3A">
        <w:fldChar w:fldCharType="end"/>
      </w:r>
      <w:r w:rsidRPr="00030087">
        <w:t xml:space="preserve"> (</w:t>
      </w:r>
      <w:r w:rsidR="00142FB2">
        <w:t xml:space="preserve">Tel. </w:t>
      </w:r>
      <w:r w:rsidR="00595D3A">
        <w:fldChar w:fldCharType="begin"/>
      </w:r>
      <w:r w:rsidR="00595D3A">
        <w:instrText xml:space="preserve"> MERGEFIELD =investor.primary_consultant.primary_phone \* MERGEFORMAT </w:instrText>
      </w:r>
      <w:r w:rsidR="00595D3A">
        <w:fldChar w:fldCharType="separate"/>
      </w:r>
      <w:r w:rsidRPr="0075526F">
        <w:rPr>
          <w:lang w:val="en-US"/>
        </w:rPr>
        <w:t>«=</w:t>
      </w:r>
      <w:proofErr w:type="spellStart"/>
      <w:r w:rsidRPr="0075526F">
        <w:rPr>
          <w:lang w:val="en-US"/>
        </w:rPr>
        <w:t>investor.primary_consultant.primary_pho</w:t>
      </w:r>
      <w:proofErr w:type="spellEnd"/>
      <w:r w:rsidRPr="0075526F">
        <w:rPr>
          <w:lang w:val="en-US"/>
        </w:rPr>
        <w:t>»</w:t>
      </w:r>
      <w:r w:rsidR="00595D3A">
        <w:rPr>
          <w:lang w:val="en-US"/>
        </w:rPr>
        <w:fldChar w:fldCharType="end"/>
      </w:r>
      <w:r w:rsidRPr="0075526F">
        <w:rPr>
          <w:lang w:val="en-US"/>
        </w:rPr>
        <w:t xml:space="preserve">, </w:t>
      </w:r>
      <w:r w:rsidR="001C7AB6">
        <w:fldChar w:fldCharType="begin"/>
      </w:r>
      <w:r w:rsidR="001C7AB6" w:rsidRPr="0075526F">
        <w:rPr>
          <w:lang w:val="en-US"/>
        </w:rPr>
        <w:instrText xml:space="preserve"> MERGEFIELD =investor.primary_consultant.primary_email_address \* MERGEFORMAT </w:instrText>
      </w:r>
      <w:r w:rsidR="001C7AB6">
        <w:fldChar w:fldCharType="separate"/>
      </w:r>
      <w:r w:rsidRPr="0075526F">
        <w:rPr>
          <w:lang w:val="en-US"/>
        </w:rPr>
        <w:t>«=</w:t>
      </w:r>
      <w:proofErr w:type="spellStart"/>
      <w:r w:rsidRPr="0075526F">
        <w:rPr>
          <w:lang w:val="en-US"/>
        </w:rPr>
        <w:t>investor.primary_consultant.primary_ema</w:t>
      </w:r>
      <w:proofErr w:type="spellEnd"/>
      <w:r w:rsidRPr="0075526F">
        <w:rPr>
          <w:lang w:val="en-US"/>
        </w:rPr>
        <w:t>»</w:t>
      </w:r>
      <w:r w:rsidR="001C7AB6">
        <w:fldChar w:fldCharType="end"/>
      </w:r>
      <w:r w:rsidRPr="0075526F">
        <w:rPr>
          <w:lang w:val="en-US"/>
        </w:rPr>
        <w:t xml:space="preserve">) von HQ Trust </w:t>
      </w:r>
      <w:proofErr w:type="spellStart"/>
      <w:r w:rsidRPr="0075526F">
        <w:rPr>
          <w:lang w:val="en-US"/>
        </w:rPr>
        <w:t>gerne</w:t>
      </w:r>
      <w:proofErr w:type="spellEnd"/>
      <w:r w:rsidRPr="0075526F">
        <w:rPr>
          <w:lang w:val="en-US"/>
        </w:rPr>
        <w:t xml:space="preserve"> </w:t>
      </w:r>
      <w:proofErr w:type="spellStart"/>
      <w:r w:rsidRPr="0075526F">
        <w:rPr>
          <w:lang w:val="en-US"/>
        </w:rPr>
        <w:t>zur</w:t>
      </w:r>
      <w:proofErr w:type="spellEnd"/>
      <w:r w:rsidRPr="0075526F">
        <w:rPr>
          <w:lang w:val="en-US"/>
        </w:rPr>
        <w:t xml:space="preserve"> </w:t>
      </w:r>
      <w:proofErr w:type="spellStart"/>
      <w:r w:rsidRPr="0075526F">
        <w:rPr>
          <w:lang w:val="en-US"/>
        </w:rPr>
        <w:t>Verfügung</w:t>
      </w:r>
      <w:proofErr w:type="spellEnd"/>
      <w:r w:rsidRPr="0075526F">
        <w:rPr>
          <w:lang w:val="en-US"/>
        </w:rPr>
        <w:t>.</w:t>
      </w:r>
    </w:p>
    <w:p w14:paraId="6C1D8146" w14:textId="77777777" w:rsidR="00316A79" w:rsidRPr="0075526F" w:rsidRDefault="00316A79" w:rsidP="00965725">
      <w:pPr>
        <w:jc w:val="both"/>
        <w:rPr>
          <w:lang w:val="en-US"/>
        </w:rPr>
      </w:pPr>
    </w:p>
    <w:p w14:paraId="0B4921B1" w14:textId="42F55443" w:rsidR="00A97D4B" w:rsidRDefault="00316A79" w:rsidP="00965725">
      <w:pPr>
        <w:pStyle w:val="Text"/>
        <w:jc w:val="both"/>
      </w:pPr>
      <w:r>
        <w:t>Mit freundlichen Grüßen</w:t>
      </w:r>
    </w:p>
    <w:p w14:paraId="59FD9400" w14:textId="77777777" w:rsidR="00712C28" w:rsidRDefault="00712C28" w:rsidP="00965725">
      <w:pPr>
        <w:pStyle w:val="Text"/>
        <w:jc w:val="both"/>
      </w:pPr>
    </w:p>
    <w:p w14:paraId="0F9E2D90" w14:textId="77777777" w:rsidR="00D808DD" w:rsidRDefault="00C41B71" w:rsidP="00965725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595D3A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 w:rsidR="00595D3A">
                                  <w:fldChar w:fldCharType="begin"/>
                                </w:r>
                                <w:r w:rsidR="00595D3A">
                                  <w:instrText xml:space="preserve"> MERGEFIELD =current_date \* MERGEFORMAT </w:instrText>
                                </w:r>
                                <w:r w:rsidR="00595D3A">
                                  <w:fldChar w:fldCharType="separate"/>
                                </w:r>
                                <w:r w:rsidRPr="00A60CF8">
                                  <w:t>«=</w:t>
                                </w:r>
                                <w:proofErr w:type="spellStart"/>
                                <w:r w:rsidRPr="00A60CF8">
                                  <w:t>current_date</w:t>
                                </w:r>
                                <w:proofErr w:type="spellEnd"/>
                                <w:r w:rsidRPr="00A60CF8">
                                  <w:t>»</w:t>
                                </w:r>
                                <w:r w:rsidR="00595D3A">
                                  <w:fldChar w:fldCharType="end"/>
                                </w:r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595D3A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595D3A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595D3A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A598E"/>
    <w:rsid w:val="000E082B"/>
    <w:rsid w:val="001012E1"/>
    <w:rsid w:val="00104F34"/>
    <w:rsid w:val="00122977"/>
    <w:rsid w:val="00126F9A"/>
    <w:rsid w:val="00142FB2"/>
    <w:rsid w:val="00154768"/>
    <w:rsid w:val="00172EF6"/>
    <w:rsid w:val="001A4B08"/>
    <w:rsid w:val="001B7D6C"/>
    <w:rsid w:val="001C7AB6"/>
    <w:rsid w:val="00221D35"/>
    <w:rsid w:val="0022334F"/>
    <w:rsid w:val="00225B07"/>
    <w:rsid w:val="002303B3"/>
    <w:rsid w:val="00247294"/>
    <w:rsid w:val="002C1DAF"/>
    <w:rsid w:val="002F7D59"/>
    <w:rsid w:val="00316A79"/>
    <w:rsid w:val="00340FC8"/>
    <w:rsid w:val="00363B6E"/>
    <w:rsid w:val="003833F0"/>
    <w:rsid w:val="003A5BF4"/>
    <w:rsid w:val="003D3C1A"/>
    <w:rsid w:val="00422074"/>
    <w:rsid w:val="00443C58"/>
    <w:rsid w:val="00451B84"/>
    <w:rsid w:val="004559E0"/>
    <w:rsid w:val="004E6FB8"/>
    <w:rsid w:val="004F6DA9"/>
    <w:rsid w:val="00505A4A"/>
    <w:rsid w:val="00525C86"/>
    <w:rsid w:val="00535761"/>
    <w:rsid w:val="005510CA"/>
    <w:rsid w:val="005713CD"/>
    <w:rsid w:val="00581072"/>
    <w:rsid w:val="00595D3A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54EF7"/>
    <w:rsid w:val="0075526F"/>
    <w:rsid w:val="00765F81"/>
    <w:rsid w:val="00775B07"/>
    <w:rsid w:val="00781353"/>
    <w:rsid w:val="00787E2E"/>
    <w:rsid w:val="00791823"/>
    <w:rsid w:val="007A7801"/>
    <w:rsid w:val="007B5502"/>
    <w:rsid w:val="007D407B"/>
    <w:rsid w:val="007D5CC0"/>
    <w:rsid w:val="0082513D"/>
    <w:rsid w:val="00827646"/>
    <w:rsid w:val="0083303E"/>
    <w:rsid w:val="008330A0"/>
    <w:rsid w:val="0085254F"/>
    <w:rsid w:val="0086383A"/>
    <w:rsid w:val="00866A57"/>
    <w:rsid w:val="00881606"/>
    <w:rsid w:val="00890B27"/>
    <w:rsid w:val="008E273F"/>
    <w:rsid w:val="008E6330"/>
    <w:rsid w:val="0091583C"/>
    <w:rsid w:val="00935E69"/>
    <w:rsid w:val="00965725"/>
    <w:rsid w:val="009E2B92"/>
    <w:rsid w:val="00A24040"/>
    <w:rsid w:val="00A41CEC"/>
    <w:rsid w:val="00A64516"/>
    <w:rsid w:val="00A64B11"/>
    <w:rsid w:val="00A650F5"/>
    <w:rsid w:val="00A67C3F"/>
    <w:rsid w:val="00A97D4B"/>
    <w:rsid w:val="00AD79BC"/>
    <w:rsid w:val="00AE354F"/>
    <w:rsid w:val="00AF756F"/>
    <w:rsid w:val="00B14E6B"/>
    <w:rsid w:val="00B21839"/>
    <w:rsid w:val="00B22E29"/>
    <w:rsid w:val="00B77526"/>
    <w:rsid w:val="00BC5185"/>
    <w:rsid w:val="00BD6003"/>
    <w:rsid w:val="00C2212E"/>
    <w:rsid w:val="00C41B71"/>
    <w:rsid w:val="00C43D13"/>
    <w:rsid w:val="00C80507"/>
    <w:rsid w:val="00C93871"/>
    <w:rsid w:val="00CA46CB"/>
    <w:rsid w:val="00CA4EEB"/>
    <w:rsid w:val="00CD641D"/>
    <w:rsid w:val="00D22B72"/>
    <w:rsid w:val="00D2671A"/>
    <w:rsid w:val="00D36557"/>
    <w:rsid w:val="00D44C0A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C24528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C24528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C24528"/>
    <w:rsid w:val="00D41A06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8D911C-4E1D-8F42-B3C5-E7B8816B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30</TotalTime>
  <Pages>4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38</cp:revision>
  <cp:lastPrinted>2018-11-07T13:21:00Z</cp:lastPrinted>
  <dcterms:created xsi:type="dcterms:W3CDTF">2019-06-20T11:57:00Z</dcterms:created>
  <dcterms:modified xsi:type="dcterms:W3CDTF">2019-07-18T09:43:00Z</dcterms:modified>
  <cp:contentStatus>Karg-Stiftung</cp:contentStatus>
</cp:coreProperties>
</file>